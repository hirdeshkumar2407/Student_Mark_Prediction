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55725" w14:textId="07ED4759" w:rsidR="00220B9B" w:rsidRDefault="007766B6" w:rsidP="00220B9B">
      <w:r>
        <w:rPr>
          <w:noProof/>
          <w:lang/>
        </w:rPr>
        <mc:AlternateContent>
          <mc:Choice Requires="wpg">
            <w:drawing>
              <wp:anchor distT="0" distB="0" distL="114300" distR="114300" simplePos="0" relativeHeight="251712512" behindDoc="1" locked="1" layoutInCell="1" allowOverlap="1" wp14:anchorId="7E424370" wp14:editId="34D6E332">
                <wp:simplePos x="0" y="0"/>
                <wp:positionH relativeFrom="column">
                  <wp:posOffset>-725170</wp:posOffset>
                </wp:positionH>
                <wp:positionV relativeFrom="paragraph">
                  <wp:posOffset>-847725</wp:posOffset>
                </wp:positionV>
                <wp:extent cx="7809865" cy="10117455"/>
                <wp:effectExtent l="0" t="0" r="19685" b="17145"/>
                <wp:wrapNone/>
                <wp:docPr id="2" name="Group 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809865" cy="10117455"/>
                          <a:chOff x="-39766" y="-215735"/>
                          <a:chExt cx="7812166" cy="10123194"/>
                        </a:xfrm>
                      </wpg:grpSpPr>
                      <wps:wsp>
                        <wps:cNvPr id="1" name="Rectangle 1">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39766" y="-215735"/>
                            <a:ext cx="7812163" cy="10123194"/>
                          </a:xfrm>
                          <a:prstGeom prst="rect">
                            <a:avLst/>
                          </a:prstGeom>
                          <a:solidFill>
                            <a:srgbClr val="002060"/>
                          </a:solidFill>
                          <a:ln/>
                        </wps:spPr>
                        <wps:style>
                          <a:lnRef idx="1">
                            <a:schemeClr val="accent2"/>
                          </a:lnRef>
                          <a:fillRef idx="2">
                            <a:schemeClr val="accent2"/>
                          </a:fillRef>
                          <a:effectRef idx="1">
                            <a:schemeClr val="accent2"/>
                          </a:effectRef>
                          <a:fontRef idx="minor">
                            <a:schemeClr val="dk1"/>
                          </a:fontRef>
                        </wps:style>
                        <wps:txbx>
                          <w:txbxContent>
                            <w:p w14:paraId="7BD095B4" w14:textId="6C87C8D3" w:rsidR="00040904" w:rsidRDefault="00040904" w:rsidP="00220B9B"/>
                            <w:p w14:paraId="303027D6" w14:textId="005049EF" w:rsidR="00040904" w:rsidRPr="0006324A" w:rsidRDefault="00040904"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3658497" y="5297967"/>
                            <a:ext cx="3817562" cy="3854271"/>
                          </a:xfrm>
                          <a:prstGeom prst="rect">
                            <a:avLst/>
                          </a:prstGeom>
                          <a:solidFill>
                            <a:schemeClr val="accent2">
                              <a:lumMod val="40000"/>
                              <a:lumOff val="6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0" y="418270"/>
                            <a:ext cx="7772400" cy="4324103"/>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424370" id="Group 2" o:spid="_x0000_s1026" style="position:absolute;margin-left:-57.1pt;margin-top:-66.75pt;width:614.95pt;height:796.65pt;z-index:-251603968;mso-width-relative:margin;mso-height-relative:margin" coordorigin="-397,-2157" coordsize="78121,1012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">
                <v:rect id="Rectangle 1" o:spid="_x0000_s1027" style="position:absolute;left:-397;top:-2157;width:78120;height:10123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" fillcolor="#002060" strokecolor="#17a6b1 [3205]" strokeweight=".5pt">
                  <v:textbox>
                    <w:txbxContent>
                      <w:p w14:paraId="7BD095B4" w14:textId="6C87C8D3" w:rsidR="00040904" w:rsidRDefault="00040904" w:rsidP="00220B9B"/>
                      <w:p w14:paraId="303027D6" w14:textId="005049EF" w:rsidR="00040904" w:rsidRPr="0006324A" w:rsidRDefault="00040904" w:rsidP="00220B9B"/>
                    </w:txbxContent>
                  </v:textbox>
                </v:rect>
                <v:rect id="Rectangle 3" o:spid="_x0000_s1028" style="position:absolute;left:36584;top:52979;width:38176;height:38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" fillcolor="#91e9f0 [1301]"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top:4182;width:77724;height:4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">
                  <v:imagedata r:id="rId12" o:title=""/>
                </v:shape>
                <w10:anchorlock/>
              </v:group>
            </w:pict>
          </mc:Fallback>
        </mc:AlternateContent>
      </w:r>
    </w:p>
    <w:tbl>
      <w:tblPr>
        <w:tblW w:w="6117" w:type="dxa"/>
        <w:tblInd w:w="4820" w:type="dxa"/>
        <w:tblLayout w:type="fixed"/>
        <w:tblCellMar>
          <w:left w:w="0" w:type="dxa"/>
          <w:right w:w="0" w:type="dxa"/>
        </w:tblCellMar>
        <w:tblLook w:val="04A0" w:firstRow="1" w:lastRow="0" w:firstColumn="1" w:lastColumn="0" w:noHBand="0" w:noVBand="1"/>
      </w:tblPr>
      <w:tblGrid>
        <w:gridCol w:w="6095"/>
        <w:gridCol w:w="22"/>
      </w:tblGrid>
      <w:tr w:rsidR="00FF2BC5" w14:paraId="552D7C40" w14:textId="77777777" w:rsidTr="00CF1934">
        <w:trPr>
          <w:trHeight w:val="3194"/>
        </w:trPr>
        <w:tc>
          <w:tcPr>
            <w:tcW w:w="6095" w:type="dxa"/>
            <w:shd w:val="clear" w:color="auto" w:fill="auto"/>
            <w:tcMar>
              <w:top w:w="7200" w:type="dxa"/>
            </w:tcMar>
            <w:vAlign w:val="bottom"/>
          </w:tcPr>
          <w:p w14:paraId="2CACE263" w14:textId="19A55AB3" w:rsidR="00FF2BC5" w:rsidRPr="00B91678" w:rsidRDefault="0012218E" w:rsidP="00D528B9">
            <w:pPr>
              <w:pStyle w:val="Title"/>
              <w:rPr>
                <w:b/>
                <w:sz w:val="58"/>
                <w:szCs w:val="48"/>
              </w:rPr>
            </w:pPr>
            <w:r w:rsidRPr="00B91678">
              <w:rPr>
                <w:b/>
                <w:sz w:val="58"/>
                <w:szCs w:val="48"/>
              </w:rPr>
              <w:t>Student Mark</w:t>
            </w:r>
            <w:r w:rsidR="00CF1934">
              <w:rPr>
                <w:b/>
                <w:sz w:val="58"/>
                <w:szCs w:val="48"/>
              </w:rPr>
              <w:t>s</w:t>
            </w:r>
            <w:r w:rsidRPr="00B91678">
              <w:rPr>
                <w:b/>
                <w:sz w:val="58"/>
                <w:szCs w:val="48"/>
              </w:rPr>
              <w:t xml:space="preserve"> Prediction</w:t>
            </w:r>
            <w:r w:rsidR="00D528B9" w:rsidRPr="00B91678">
              <w:rPr>
                <w:b/>
                <w:sz w:val="58"/>
                <w:szCs w:val="48"/>
              </w:rPr>
              <w:t xml:space="preserve"> </w:t>
            </w:r>
          </w:p>
          <w:p w14:paraId="3A343505" w14:textId="2A16C192" w:rsidR="008E4507" w:rsidRPr="00B91678" w:rsidRDefault="00040904" w:rsidP="00B91678">
            <w:pPr>
              <w:pStyle w:val="Subtitle"/>
              <w:rPr>
                <w:sz w:val="52"/>
                <w:szCs w:val="52"/>
              </w:rPr>
            </w:pPr>
            <w:r w:rsidRPr="00B91678">
              <w:rPr>
                <w:sz w:val="52"/>
                <w:szCs w:val="52"/>
              </w:rPr>
              <w:t>Report</w:t>
            </w:r>
          </w:p>
          <w:p w14:paraId="2C62DA92" w14:textId="77777777" w:rsidR="00B91678" w:rsidRPr="00B91678" w:rsidRDefault="00B91678" w:rsidP="00B91678"/>
          <w:p w14:paraId="62E2A863" w14:textId="0D4F0C7F" w:rsidR="00B91678" w:rsidRDefault="00040904" w:rsidP="00B91678">
            <w:pPr>
              <w:pStyle w:val="Title"/>
              <w:rPr>
                <w:b/>
                <w:sz w:val="40"/>
                <w:szCs w:val="40"/>
              </w:rPr>
            </w:pPr>
            <w:r w:rsidRPr="008E4507">
              <w:rPr>
                <w:b/>
                <w:sz w:val="40"/>
                <w:szCs w:val="40"/>
              </w:rPr>
              <w:t>A</w:t>
            </w:r>
            <w:r w:rsidR="00B91678">
              <w:rPr>
                <w:b/>
                <w:sz w:val="40"/>
                <w:szCs w:val="40"/>
              </w:rPr>
              <w:t>I LAB Group Project BSCS 6A</w:t>
            </w:r>
          </w:p>
          <w:p w14:paraId="2C9F2613" w14:textId="77777777" w:rsidR="00B91678" w:rsidRPr="00B91678" w:rsidRDefault="00B91678" w:rsidP="00B91678"/>
          <w:p w14:paraId="6C8988A0" w14:textId="77777777" w:rsidR="008E4507" w:rsidRPr="008E4507" w:rsidRDefault="00040904" w:rsidP="00040904">
            <w:pPr>
              <w:pStyle w:val="Title"/>
              <w:rPr>
                <w:b/>
                <w:sz w:val="28"/>
                <w:szCs w:val="28"/>
              </w:rPr>
            </w:pPr>
            <w:r w:rsidRPr="008E4507">
              <w:rPr>
                <w:b/>
                <w:sz w:val="28"/>
                <w:szCs w:val="28"/>
              </w:rPr>
              <w:t xml:space="preserve">Hirdesh Kumar 1812114                </w:t>
            </w:r>
          </w:p>
          <w:p w14:paraId="2BA0EAC6" w14:textId="734B4D6B" w:rsidR="00040904" w:rsidRPr="008E4507" w:rsidRDefault="00040904" w:rsidP="00040904">
            <w:pPr>
              <w:pStyle w:val="Title"/>
              <w:rPr>
                <w:b/>
                <w:sz w:val="28"/>
                <w:szCs w:val="28"/>
              </w:rPr>
            </w:pPr>
            <w:r w:rsidRPr="008E4507">
              <w:rPr>
                <w:b/>
                <w:sz w:val="28"/>
                <w:szCs w:val="28"/>
              </w:rPr>
              <w:t xml:space="preserve">Malik </w:t>
            </w:r>
            <w:proofErr w:type="spellStart"/>
            <w:r w:rsidRPr="008E4507">
              <w:rPr>
                <w:b/>
                <w:sz w:val="28"/>
                <w:szCs w:val="28"/>
              </w:rPr>
              <w:t>Rafaquat</w:t>
            </w:r>
            <w:proofErr w:type="spellEnd"/>
            <w:r w:rsidRPr="008E4507">
              <w:rPr>
                <w:b/>
                <w:sz w:val="28"/>
                <w:szCs w:val="28"/>
              </w:rPr>
              <w:t xml:space="preserve"> 1812118</w:t>
            </w:r>
          </w:p>
          <w:p w14:paraId="7F75AF6D" w14:textId="0C1AC99C" w:rsidR="00F326A1" w:rsidRPr="008E4507" w:rsidRDefault="00040904" w:rsidP="008E4507">
            <w:pPr>
              <w:pStyle w:val="Title"/>
              <w:rPr>
                <w:sz w:val="28"/>
                <w:szCs w:val="28"/>
              </w:rPr>
            </w:pPr>
            <w:r w:rsidRPr="008E4507">
              <w:rPr>
                <w:b/>
                <w:sz w:val="28"/>
                <w:szCs w:val="28"/>
              </w:rPr>
              <w:t xml:space="preserve">Syed </w:t>
            </w:r>
            <w:proofErr w:type="spellStart"/>
            <w:r w:rsidRPr="008E4507">
              <w:rPr>
                <w:b/>
                <w:sz w:val="28"/>
                <w:szCs w:val="28"/>
              </w:rPr>
              <w:t>Hurrar</w:t>
            </w:r>
            <w:proofErr w:type="spellEnd"/>
            <w:r w:rsidRPr="008E4507">
              <w:rPr>
                <w:b/>
                <w:sz w:val="28"/>
                <w:szCs w:val="28"/>
              </w:rPr>
              <w:t xml:space="preserve"> Hassan Rizvi 1812135                </w:t>
            </w:r>
            <w:r w:rsidR="008E4507" w:rsidRPr="008E4507">
              <w:rPr>
                <w:b/>
                <w:sz w:val="28"/>
                <w:szCs w:val="28"/>
              </w:rPr>
              <w:t>Muhammad</w:t>
            </w:r>
            <w:r w:rsidR="00CF1934">
              <w:rPr>
                <w:b/>
                <w:sz w:val="28"/>
                <w:szCs w:val="28"/>
              </w:rPr>
              <w:t xml:space="preserve"> Usama 18121</w:t>
            </w:r>
            <w:r w:rsidRPr="008E4507">
              <w:rPr>
                <w:b/>
                <w:sz w:val="28"/>
                <w:szCs w:val="28"/>
              </w:rPr>
              <w:t>37</w:t>
            </w:r>
          </w:p>
        </w:tc>
        <w:tc>
          <w:tcPr>
            <w:tcW w:w="22" w:type="dxa"/>
            <w:shd w:val="clear" w:color="auto" w:fill="auto"/>
          </w:tcPr>
          <w:p w14:paraId="60D7E307" w14:textId="380BC47C" w:rsidR="00FF2BC5" w:rsidRDefault="00FF2BC5" w:rsidP="00220B9B">
            <w:pPr>
              <w:pStyle w:val="Title"/>
            </w:pPr>
          </w:p>
        </w:tc>
      </w:tr>
    </w:tbl>
    <w:p w14:paraId="0A700675" w14:textId="77777777" w:rsidR="007766B6" w:rsidRDefault="007766B6" w:rsidP="00220B9B">
      <w:pPr>
        <w:sectPr w:rsidR="007766B6" w:rsidSect="00670EF0">
          <w:headerReference w:type="default" r:id="rId13"/>
          <w:footerReference w:type="default" r:id="rId14"/>
          <w:type w:val="continuous"/>
          <w:pgSz w:w="12240" w:h="15840" w:code="1"/>
          <w:pgMar w:top="994" w:right="1080" w:bottom="720" w:left="1080" w:header="706" w:footer="706" w:gutter="0"/>
          <w:cols w:space="851"/>
          <w:docGrid w:linePitch="360"/>
        </w:sectPr>
      </w:pPr>
    </w:p>
    <w:tbl>
      <w:tblPr>
        <w:tblW w:w="0" w:type="auto"/>
        <w:tblCellMar>
          <w:top w:w="72" w:type="dxa"/>
          <w:left w:w="0" w:type="dxa"/>
          <w:bottom w:w="72" w:type="dxa"/>
          <w:right w:w="0" w:type="dxa"/>
        </w:tblCellMar>
        <w:tblLook w:val="04A0" w:firstRow="1" w:lastRow="0" w:firstColumn="1" w:lastColumn="0" w:noHBand="0" w:noVBand="1"/>
      </w:tblPr>
      <w:tblGrid>
        <w:gridCol w:w="9076"/>
        <w:gridCol w:w="1004"/>
      </w:tblGrid>
      <w:tr w:rsidR="00DB5DAB" w14:paraId="4B775CD6" w14:textId="77777777" w:rsidTr="00CB213C">
        <w:trPr>
          <w:trHeight w:val="4955"/>
        </w:trPr>
        <w:tc>
          <w:tcPr>
            <w:tcW w:w="9076" w:type="dxa"/>
          </w:tcPr>
          <w:bookmarkStart w:id="0" w:name="_Toc75274249" w:displacedByCustomXml="next"/>
          <w:sdt>
            <w:sdtPr>
              <w:rPr>
                <w:rFonts w:asciiTheme="minorHAnsi" w:eastAsiaTheme="minorHAnsi" w:hAnsiTheme="minorHAnsi" w:cstheme="minorBidi"/>
                <w:color w:val="595959" w:themeColor="text1" w:themeTint="A6"/>
                <w:sz w:val="22"/>
                <w:szCs w:val="22"/>
              </w:rPr>
              <w:id w:val="-613053923"/>
              <w:docPartObj>
                <w:docPartGallery w:val="Table of Contents"/>
                <w:docPartUnique/>
              </w:docPartObj>
            </w:sdtPr>
            <w:sdtEndPr>
              <w:rPr>
                <w:b/>
                <w:bCs/>
                <w:noProof/>
                <w:sz w:val="36"/>
                <w:szCs w:val="36"/>
              </w:rPr>
            </w:sdtEndPr>
            <w:sdtContent>
              <w:p w14:paraId="74816DAA" w14:textId="636BA5A4" w:rsidR="00B749C5" w:rsidRPr="00CF1934" w:rsidRDefault="00CF1934">
                <w:pPr>
                  <w:pStyle w:val="TOCHeading"/>
                  <w:rPr>
                    <w:rFonts w:asciiTheme="minorHAnsi" w:hAnsiTheme="minorHAnsi" w:cstheme="minorHAnsi"/>
                    <w:b/>
                    <w:sz w:val="72"/>
                    <w:szCs w:val="72"/>
                  </w:rPr>
                </w:pPr>
                <w:r>
                  <w:rPr>
                    <w:rFonts w:asciiTheme="minorHAnsi" w:hAnsiTheme="minorHAnsi" w:cstheme="minorHAnsi"/>
                    <w:b/>
                    <w:sz w:val="72"/>
                    <w:szCs w:val="72"/>
                  </w:rPr>
                  <w:t>Table Of C</w:t>
                </w:r>
                <w:r w:rsidR="00B749C5" w:rsidRPr="00CF1934">
                  <w:rPr>
                    <w:rFonts w:asciiTheme="minorHAnsi" w:hAnsiTheme="minorHAnsi" w:cstheme="minorHAnsi"/>
                    <w:b/>
                    <w:sz w:val="72"/>
                    <w:szCs w:val="72"/>
                  </w:rPr>
                  <w:t>ontents</w:t>
                </w:r>
                <w:r w:rsidR="003565AA">
                  <w:rPr>
                    <w:rFonts w:asciiTheme="minorHAnsi" w:hAnsiTheme="minorHAnsi" w:cstheme="minorHAnsi"/>
                    <w:b/>
                    <w:sz w:val="72"/>
                    <w:szCs w:val="72"/>
                  </w:rPr>
                  <w:t xml:space="preserve">                </w:t>
                </w:r>
                <w:proofErr w:type="spellStart"/>
                <w:r>
                  <w:rPr>
                    <w:rFonts w:asciiTheme="minorHAnsi" w:hAnsiTheme="minorHAnsi" w:cstheme="minorHAnsi"/>
                    <w:b/>
                    <w:sz w:val="40"/>
                    <w:szCs w:val="40"/>
                  </w:rPr>
                  <w:t>PgN</w:t>
                </w:r>
                <w:r w:rsidRPr="00CF1934">
                  <w:rPr>
                    <w:rFonts w:asciiTheme="minorHAnsi" w:hAnsiTheme="minorHAnsi" w:cstheme="minorHAnsi"/>
                    <w:b/>
                    <w:sz w:val="40"/>
                    <w:szCs w:val="40"/>
                  </w:rPr>
                  <w:t>o</w:t>
                </w:r>
                <w:proofErr w:type="spellEnd"/>
                <w:r>
                  <w:rPr>
                    <w:rFonts w:asciiTheme="minorHAnsi" w:hAnsiTheme="minorHAnsi" w:cstheme="minorHAnsi"/>
                    <w:b/>
                    <w:sz w:val="40"/>
                    <w:szCs w:val="40"/>
                  </w:rPr>
                  <w:t>.</w:t>
                </w:r>
              </w:p>
              <w:p w14:paraId="2453C59A" w14:textId="318BC0D6" w:rsidR="00CB3A23" w:rsidRPr="00CB3A23" w:rsidRDefault="00B749C5">
                <w:pPr>
                  <w:pStyle w:val="TOC1"/>
                  <w:tabs>
                    <w:tab w:val="left" w:pos="440"/>
                    <w:tab w:val="right" w:leader="dot" w:pos="10070"/>
                  </w:tabs>
                  <w:rPr>
                    <w:rFonts w:eastAsiaTheme="minorEastAsia"/>
                    <w:noProof/>
                    <w:color w:val="auto"/>
                    <w:sz w:val="36"/>
                    <w:szCs w:val="36"/>
                  </w:rPr>
                </w:pPr>
                <w:r w:rsidRPr="006A3F9C">
                  <w:rPr>
                    <w:sz w:val="36"/>
                    <w:szCs w:val="36"/>
                  </w:rPr>
                  <w:fldChar w:fldCharType="begin"/>
                </w:r>
                <w:r w:rsidRPr="006A3F9C">
                  <w:rPr>
                    <w:sz w:val="36"/>
                    <w:szCs w:val="36"/>
                  </w:rPr>
                  <w:instrText xml:space="preserve"> TOC \o "1-3" \h \z \u </w:instrText>
                </w:r>
                <w:r w:rsidRPr="006A3F9C">
                  <w:rPr>
                    <w:sz w:val="36"/>
                    <w:szCs w:val="36"/>
                  </w:rPr>
                  <w:fldChar w:fldCharType="separate"/>
                </w:r>
                <w:hyperlink w:anchor="_Toc75441963" w:history="1">
                  <w:r w:rsidR="00CB3A23" w:rsidRPr="00CB3A23">
                    <w:rPr>
                      <w:rStyle w:val="Hyperlink"/>
                      <w:noProof/>
                      <w:sz w:val="36"/>
                      <w:szCs w:val="36"/>
                    </w:rPr>
                    <w:t>1.</w:t>
                  </w:r>
                  <w:r w:rsidR="00CB3A23" w:rsidRPr="00CB3A23">
                    <w:rPr>
                      <w:rFonts w:eastAsiaTheme="minorEastAsia"/>
                      <w:noProof/>
                      <w:color w:val="auto"/>
                      <w:sz w:val="36"/>
                      <w:szCs w:val="36"/>
                    </w:rPr>
                    <w:tab/>
                  </w:r>
                  <w:r w:rsidR="00CB3A23" w:rsidRPr="00CB3A23">
                    <w:rPr>
                      <w:rStyle w:val="Hyperlink"/>
                      <w:noProof/>
                      <w:sz w:val="36"/>
                      <w:szCs w:val="36"/>
                    </w:rPr>
                    <w:t>Problem statement</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_Toc75441963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3</w:t>
                  </w:r>
                  <w:r w:rsidR="00CB3A23" w:rsidRPr="00CB3A23">
                    <w:rPr>
                      <w:noProof/>
                      <w:webHidden/>
                      <w:sz w:val="36"/>
                      <w:szCs w:val="36"/>
                    </w:rPr>
                    <w:fldChar w:fldCharType="end"/>
                  </w:r>
                </w:hyperlink>
              </w:p>
              <w:p w14:paraId="3CD05B45" w14:textId="3010D3D7" w:rsidR="00CB3A23" w:rsidRPr="00CB3A23" w:rsidRDefault="00A315C1">
                <w:pPr>
                  <w:pStyle w:val="TOC1"/>
                  <w:tabs>
                    <w:tab w:val="left" w:pos="440"/>
                    <w:tab w:val="right" w:leader="dot" w:pos="10070"/>
                  </w:tabs>
                  <w:rPr>
                    <w:rFonts w:eastAsiaTheme="minorEastAsia"/>
                    <w:noProof/>
                    <w:color w:val="auto"/>
                    <w:sz w:val="36"/>
                    <w:szCs w:val="36"/>
                  </w:rPr>
                </w:pPr>
                <w:hyperlink w:anchor="_Toc75441964" w:history="1">
                  <w:r w:rsidR="00CB3A23" w:rsidRPr="00CB3A23">
                    <w:rPr>
                      <w:rStyle w:val="Hyperlink"/>
                      <w:noProof/>
                      <w:sz w:val="36"/>
                      <w:szCs w:val="36"/>
                    </w:rPr>
                    <w:t>2.</w:t>
                  </w:r>
                  <w:r w:rsidR="00CB3A23" w:rsidRPr="00CB3A23">
                    <w:rPr>
                      <w:rFonts w:eastAsiaTheme="minorEastAsia"/>
                      <w:noProof/>
                      <w:color w:val="auto"/>
                      <w:sz w:val="36"/>
                      <w:szCs w:val="36"/>
                    </w:rPr>
                    <w:tab/>
                  </w:r>
                  <w:r w:rsidR="00CB3A23" w:rsidRPr="00CB3A23">
                    <w:rPr>
                      <w:rStyle w:val="Hyperlink"/>
                      <w:noProof/>
                      <w:sz w:val="36"/>
                      <w:szCs w:val="36"/>
                    </w:rPr>
                    <w:t>Previous work done on this area.</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_Toc75441964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3</w:t>
                  </w:r>
                  <w:r w:rsidR="00CB3A23" w:rsidRPr="00CB3A23">
                    <w:rPr>
                      <w:noProof/>
                      <w:webHidden/>
                      <w:sz w:val="36"/>
                      <w:szCs w:val="36"/>
                    </w:rPr>
                    <w:fldChar w:fldCharType="end"/>
                  </w:r>
                </w:hyperlink>
              </w:p>
              <w:p w14:paraId="204A33FE" w14:textId="41FBC31C" w:rsidR="00CB3A23" w:rsidRPr="00CB3A23" w:rsidRDefault="00A315C1">
                <w:pPr>
                  <w:pStyle w:val="TOC1"/>
                  <w:tabs>
                    <w:tab w:val="left" w:pos="440"/>
                    <w:tab w:val="right" w:leader="dot" w:pos="10070"/>
                  </w:tabs>
                  <w:rPr>
                    <w:rFonts w:eastAsiaTheme="minorEastAsia"/>
                    <w:noProof/>
                    <w:color w:val="auto"/>
                    <w:sz w:val="36"/>
                    <w:szCs w:val="36"/>
                  </w:rPr>
                </w:pPr>
                <w:hyperlink w:anchor="_Toc75441965" w:history="1">
                  <w:r w:rsidR="00CB3A23" w:rsidRPr="00CB3A23">
                    <w:rPr>
                      <w:rStyle w:val="Hyperlink"/>
                      <w:noProof/>
                      <w:sz w:val="36"/>
                      <w:szCs w:val="36"/>
                    </w:rPr>
                    <w:t>3.</w:t>
                  </w:r>
                  <w:r w:rsidR="00CB3A23" w:rsidRPr="00CB3A23">
                    <w:rPr>
                      <w:rFonts w:eastAsiaTheme="minorEastAsia"/>
                      <w:noProof/>
                      <w:color w:val="auto"/>
                      <w:sz w:val="36"/>
                      <w:szCs w:val="36"/>
                    </w:rPr>
                    <w:tab/>
                  </w:r>
                  <w:r w:rsidR="00CB3A23" w:rsidRPr="00CB3A23">
                    <w:rPr>
                      <w:rStyle w:val="Hyperlink"/>
                      <w:noProof/>
                      <w:sz w:val="36"/>
                      <w:szCs w:val="36"/>
                    </w:rPr>
                    <w:t>Description of the dataset</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_Toc75441965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3</w:t>
                  </w:r>
                  <w:r w:rsidR="00CB3A23" w:rsidRPr="00CB3A23">
                    <w:rPr>
                      <w:noProof/>
                      <w:webHidden/>
                      <w:sz w:val="36"/>
                      <w:szCs w:val="36"/>
                    </w:rPr>
                    <w:fldChar w:fldCharType="end"/>
                  </w:r>
                </w:hyperlink>
              </w:p>
              <w:p w14:paraId="59B96D84" w14:textId="245048C1" w:rsidR="00CB3A23" w:rsidRPr="00CB3A23" w:rsidRDefault="00A315C1">
                <w:pPr>
                  <w:pStyle w:val="TOC1"/>
                  <w:tabs>
                    <w:tab w:val="left" w:pos="440"/>
                    <w:tab w:val="right" w:leader="dot" w:pos="10070"/>
                  </w:tabs>
                  <w:rPr>
                    <w:rFonts w:eastAsiaTheme="minorEastAsia"/>
                    <w:noProof/>
                    <w:color w:val="auto"/>
                    <w:sz w:val="36"/>
                    <w:szCs w:val="36"/>
                  </w:rPr>
                </w:pPr>
                <w:hyperlink w:anchor="_Toc75441966" w:history="1">
                  <w:r w:rsidR="00CB3A23" w:rsidRPr="00CB3A23">
                    <w:rPr>
                      <w:rStyle w:val="Hyperlink"/>
                      <w:noProof/>
                      <w:sz w:val="36"/>
                      <w:szCs w:val="36"/>
                    </w:rPr>
                    <w:t>4.</w:t>
                  </w:r>
                  <w:r w:rsidR="00CB3A23" w:rsidRPr="00CB3A23">
                    <w:rPr>
                      <w:rFonts w:eastAsiaTheme="minorEastAsia"/>
                      <w:noProof/>
                      <w:color w:val="auto"/>
                      <w:sz w:val="36"/>
                      <w:szCs w:val="36"/>
                    </w:rPr>
                    <w:tab/>
                  </w:r>
                  <w:r w:rsidR="00CB3A23" w:rsidRPr="00CB3A23">
                    <w:rPr>
                      <w:rStyle w:val="Hyperlink"/>
                      <w:noProof/>
                      <w:sz w:val="36"/>
                      <w:szCs w:val="36"/>
                    </w:rPr>
                    <w:t>Data cleaning techniques to be applied to the dataset.</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_Toc75441966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5</w:t>
                  </w:r>
                  <w:r w:rsidR="00CB3A23" w:rsidRPr="00CB3A23">
                    <w:rPr>
                      <w:noProof/>
                      <w:webHidden/>
                      <w:sz w:val="36"/>
                      <w:szCs w:val="36"/>
                    </w:rPr>
                    <w:fldChar w:fldCharType="end"/>
                  </w:r>
                </w:hyperlink>
              </w:p>
              <w:p w14:paraId="795FEAE3" w14:textId="2831F056" w:rsidR="00CB3A23" w:rsidRPr="00CB3A23" w:rsidRDefault="00A315C1" w:rsidP="00EE40CE">
                <w:pPr>
                  <w:pStyle w:val="TOC1"/>
                  <w:tabs>
                    <w:tab w:val="left" w:pos="440"/>
                    <w:tab w:val="right" w:leader="dot" w:pos="10070"/>
                  </w:tabs>
                  <w:rPr>
                    <w:rFonts w:eastAsiaTheme="minorEastAsia"/>
                    <w:noProof/>
                    <w:color w:val="auto"/>
                    <w:sz w:val="36"/>
                    <w:szCs w:val="36"/>
                  </w:rPr>
                </w:pPr>
                <w:hyperlink w:anchor="_Toc75441967" w:history="1">
                  <w:r w:rsidR="00CB3A23" w:rsidRPr="00CB3A23">
                    <w:rPr>
                      <w:rStyle w:val="Hyperlink"/>
                      <w:noProof/>
                      <w:sz w:val="36"/>
                      <w:szCs w:val="36"/>
                    </w:rPr>
                    <w:t>5.</w:t>
                  </w:r>
                  <w:r w:rsidR="00CB3A23" w:rsidRPr="00CB3A23">
                    <w:rPr>
                      <w:rFonts w:eastAsiaTheme="minorEastAsia"/>
                      <w:noProof/>
                      <w:color w:val="auto"/>
                      <w:sz w:val="36"/>
                      <w:szCs w:val="36"/>
                    </w:rPr>
                    <w:tab/>
                  </w:r>
                  <w:r w:rsidR="00CB3A23" w:rsidRPr="00CB3A23">
                    <w:rPr>
                      <w:rStyle w:val="Hyperlink"/>
                      <w:noProof/>
                      <w:sz w:val="36"/>
                      <w:szCs w:val="36"/>
                    </w:rPr>
                    <w:t>Description of the AI algorithm you've applied to your dataset. The label and the attributes.</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_Toc75441967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5</w:t>
                  </w:r>
                  <w:r w:rsidR="00CB3A23" w:rsidRPr="00CB3A23">
                    <w:rPr>
                      <w:noProof/>
                      <w:webHidden/>
                      <w:sz w:val="36"/>
                      <w:szCs w:val="36"/>
                    </w:rPr>
                    <w:fldChar w:fldCharType="end"/>
                  </w:r>
                </w:hyperlink>
              </w:p>
              <w:p w14:paraId="6FC30F6E" w14:textId="430B0E3B" w:rsidR="00CB3A23" w:rsidRPr="00CB3A23" w:rsidRDefault="00A315C1">
                <w:pPr>
                  <w:pStyle w:val="TOC1"/>
                  <w:tabs>
                    <w:tab w:val="left" w:pos="440"/>
                    <w:tab w:val="right" w:leader="dot" w:pos="10070"/>
                  </w:tabs>
                  <w:rPr>
                    <w:rFonts w:eastAsiaTheme="minorEastAsia"/>
                    <w:noProof/>
                    <w:color w:val="auto"/>
                    <w:sz w:val="36"/>
                    <w:szCs w:val="36"/>
                  </w:rPr>
                </w:pPr>
                <w:hyperlink w:anchor="_Toc75441969" w:history="1">
                  <w:r w:rsidR="00CB3A23" w:rsidRPr="00CB3A23">
                    <w:rPr>
                      <w:rStyle w:val="Hyperlink"/>
                      <w:noProof/>
                      <w:sz w:val="36"/>
                      <w:szCs w:val="36"/>
                    </w:rPr>
                    <w:t>6.</w:t>
                  </w:r>
                  <w:r w:rsidR="00CB3A23" w:rsidRPr="00CB3A23">
                    <w:rPr>
                      <w:rFonts w:eastAsiaTheme="minorEastAsia"/>
                      <w:noProof/>
                      <w:color w:val="auto"/>
                      <w:sz w:val="36"/>
                      <w:szCs w:val="36"/>
                    </w:rPr>
                    <w:tab/>
                  </w:r>
                  <w:r w:rsidR="00CB3A23" w:rsidRPr="00CB3A23">
                    <w:rPr>
                      <w:rStyle w:val="Hyperlink"/>
                      <w:noProof/>
                      <w:sz w:val="36"/>
                      <w:szCs w:val="36"/>
                    </w:rPr>
                    <w:t>Result</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_Toc75441969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7</w:t>
                  </w:r>
                  <w:r w:rsidR="00CB3A23" w:rsidRPr="00CB3A23">
                    <w:rPr>
                      <w:noProof/>
                      <w:webHidden/>
                      <w:sz w:val="36"/>
                      <w:szCs w:val="36"/>
                    </w:rPr>
                    <w:fldChar w:fldCharType="end"/>
                  </w:r>
                </w:hyperlink>
              </w:p>
              <w:p w14:paraId="2933F0AA" w14:textId="6ACF4841" w:rsidR="00CB3A23" w:rsidRPr="00CB3A23" w:rsidRDefault="00A315C1">
                <w:pPr>
                  <w:pStyle w:val="TOC1"/>
                  <w:tabs>
                    <w:tab w:val="left" w:pos="440"/>
                    <w:tab w:val="right" w:leader="dot" w:pos="10070"/>
                  </w:tabs>
                  <w:rPr>
                    <w:rFonts w:eastAsiaTheme="minorEastAsia"/>
                    <w:noProof/>
                    <w:color w:val="auto"/>
                    <w:sz w:val="36"/>
                    <w:szCs w:val="36"/>
                  </w:rPr>
                </w:pPr>
                <w:hyperlink w:anchor="_Toc75441970" w:history="1">
                  <w:r w:rsidR="00CB3A23" w:rsidRPr="00CB3A23">
                    <w:rPr>
                      <w:rStyle w:val="Hyperlink"/>
                      <w:noProof/>
                      <w:sz w:val="36"/>
                      <w:szCs w:val="36"/>
                    </w:rPr>
                    <w:t>7.</w:t>
                  </w:r>
                  <w:r w:rsidR="00CB3A23" w:rsidRPr="00CB3A23">
                    <w:rPr>
                      <w:rFonts w:eastAsiaTheme="minorEastAsia"/>
                      <w:noProof/>
                      <w:color w:val="auto"/>
                      <w:sz w:val="36"/>
                      <w:szCs w:val="36"/>
                    </w:rPr>
                    <w:tab/>
                  </w:r>
                  <w:r w:rsidR="00CB3A23" w:rsidRPr="00CB3A23">
                    <w:rPr>
                      <w:rStyle w:val="Hyperlink"/>
                      <w:noProof/>
                      <w:sz w:val="36"/>
                      <w:szCs w:val="36"/>
                    </w:rPr>
                    <w:t>Conclusion</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_Toc75441970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7</w:t>
                  </w:r>
                  <w:r w:rsidR="00CB3A23" w:rsidRPr="00CB3A23">
                    <w:rPr>
                      <w:noProof/>
                      <w:webHidden/>
                      <w:sz w:val="36"/>
                      <w:szCs w:val="36"/>
                    </w:rPr>
                    <w:fldChar w:fldCharType="end"/>
                  </w:r>
                </w:hyperlink>
              </w:p>
              <w:p w14:paraId="48A46D6B" w14:textId="6A960C06" w:rsidR="00CB3A23" w:rsidRDefault="00A315C1">
                <w:pPr>
                  <w:pStyle w:val="TOC1"/>
                  <w:tabs>
                    <w:tab w:val="left" w:pos="440"/>
                    <w:tab w:val="right" w:leader="dot" w:pos="10070"/>
                  </w:tabs>
                  <w:rPr>
                    <w:rFonts w:eastAsiaTheme="minorEastAsia"/>
                    <w:noProof/>
                    <w:color w:val="auto"/>
                  </w:rPr>
                </w:pPr>
                <w:hyperlink w:anchor="_Toc75441971" w:history="1">
                  <w:r w:rsidR="00CB3A23" w:rsidRPr="00CB3A23">
                    <w:rPr>
                      <w:rStyle w:val="Hyperlink"/>
                      <w:noProof/>
                      <w:sz w:val="36"/>
                      <w:szCs w:val="36"/>
                    </w:rPr>
                    <w:t>8.</w:t>
                  </w:r>
                  <w:r w:rsidR="00CB3A23" w:rsidRPr="00CB3A23">
                    <w:rPr>
                      <w:rFonts w:eastAsiaTheme="minorEastAsia"/>
                      <w:noProof/>
                      <w:color w:val="auto"/>
                      <w:sz w:val="36"/>
                      <w:szCs w:val="36"/>
                    </w:rPr>
                    <w:tab/>
                  </w:r>
                  <w:r w:rsidR="00CB3A23" w:rsidRPr="00CB3A23">
                    <w:rPr>
                      <w:rStyle w:val="Hyperlink"/>
                      <w:noProof/>
                      <w:sz w:val="36"/>
                      <w:szCs w:val="36"/>
                    </w:rPr>
                    <w:t>Links to the dataset and any other external help</w:t>
                  </w:r>
                  <w:r w:rsidR="00CB3A23" w:rsidRPr="00CB3A23">
                    <w:rPr>
                      <w:noProof/>
                      <w:webHidden/>
                      <w:sz w:val="36"/>
                      <w:szCs w:val="36"/>
                    </w:rPr>
                    <w:tab/>
                  </w:r>
                  <w:r w:rsidR="00CB3A23" w:rsidRPr="00CB3A23">
                    <w:rPr>
                      <w:noProof/>
                      <w:webHidden/>
                      <w:sz w:val="36"/>
                      <w:szCs w:val="36"/>
                    </w:rPr>
                    <w:fldChar w:fldCharType="begin"/>
                  </w:r>
                  <w:r w:rsidR="00CB3A23" w:rsidRPr="00CB3A23">
                    <w:rPr>
                      <w:noProof/>
                      <w:webHidden/>
                      <w:sz w:val="36"/>
                      <w:szCs w:val="36"/>
                    </w:rPr>
                    <w:instrText xml:space="preserve"> PAGEREF _Toc75441971 \h </w:instrText>
                  </w:r>
                  <w:r w:rsidR="00CB3A23" w:rsidRPr="00CB3A23">
                    <w:rPr>
                      <w:noProof/>
                      <w:webHidden/>
                      <w:sz w:val="36"/>
                      <w:szCs w:val="36"/>
                    </w:rPr>
                  </w:r>
                  <w:r w:rsidR="00CB3A23" w:rsidRPr="00CB3A23">
                    <w:rPr>
                      <w:noProof/>
                      <w:webHidden/>
                      <w:sz w:val="36"/>
                      <w:szCs w:val="36"/>
                    </w:rPr>
                    <w:fldChar w:fldCharType="separate"/>
                  </w:r>
                  <w:r w:rsidR="00952003">
                    <w:rPr>
                      <w:noProof/>
                      <w:webHidden/>
                      <w:sz w:val="36"/>
                      <w:szCs w:val="36"/>
                    </w:rPr>
                    <w:t>7</w:t>
                  </w:r>
                  <w:r w:rsidR="00CB3A23" w:rsidRPr="00CB3A23">
                    <w:rPr>
                      <w:noProof/>
                      <w:webHidden/>
                      <w:sz w:val="36"/>
                      <w:szCs w:val="36"/>
                    </w:rPr>
                    <w:fldChar w:fldCharType="end"/>
                  </w:r>
                </w:hyperlink>
              </w:p>
              <w:p w14:paraId="245906F9" w14:textId="624C8CB8" w:rsidR="00B749C5" w:rsidRPr="006A3F9C" w:rsidRDefault="00B749C5">
                <w:pPr>
                  <w:rPr>
                    <w:sz w:val="36"/>
                    <w:szCs w:val="36"/>
                  </w:rPr>
                </w:pPr>
                <w:r w:rsidRPr="006A3F9C">
                  <w:rPr>
                    <w:b/>
                    <w:bCs/>
                    <w:noProof/>
                    <w:sz w:val="36"/>
                    <w:szCs w:val="36"/>
                  </w:rPr>
                  <w:fldChar w:fldCharType="end"/>
                </w:r>
              </w:p>
            </w:sdtContent>
          </w:sdt>
          <w:p w14:paraId="36F04A44" w14:textId="0F8419F7" w:rsidR="00B749C5" w:rsidRDefault="00B749C5" w:rsidP="005B6BBD">
            <w:pPr>
              <w:pStyle w:val="Heading1"/>
            </w:pPr>
          </w:p>
          <w:p w14:paraId="59E4D6FF" w14:textId="3B18CC4E" w:rsidR="00B749C5" w:rsidRDefault="00B749C5" w:rsidP="00B749C5"/>
          <w:p w14:paraId="416293BE" w14:textId="59605E62" w:rsidR="00B749C5" w:rsidRDefault="00B749C5" w:rsidP="00B749C5"/>
          <w:p w14:paraId="6111AF5D" w14:textId="28849789" w:rsidR="00B749C5" w:rsidRDefault="00B749C5" w:rsidP="00B749C5"/>
          <w:p w14:paraId="01B62D1A" w14:textId="45CCC8DE" w:rsidR="00B749C5" w:rsidRDefault="00B749C5" w:rsidP="00B749C5"/>
          <w:p w14:paraId="5C42BADF" w14:textId="57AD5594" w:rsidR="00B749C5" w:rsidRDefault="00B749C5" w:rsidP="00B749C5"/>
          <w:p w14:paraId="2FB8EE60" w14:textId="081A1A34" w:rsidR="00B749C5" w:rsidRDefault="00B749C5" w:rsidP="00B749C5"/>
          <w:p w14:paraId="6C6BF469" w14:textId="0E8CE1DA" w:rsidR="00B749C5" w:rsidRDefault="00B749C5" w:rsidP="00B749C5"/>
          <w:p w14:paraId="4DC12526" w14:textId="215654D6" w:rsidR="00B749C5" w:rsidRDefault="00B749C5" w:rsidP="00B749C5"/>
          <w:p w14:paraId="080160AD" w14:textId="14892C5C" w:rsidR="00B749C5" w:rsidRDefault="00B749C5" w:rsidP="00B749C5"/>
          <w:p w14:paraId="2928F08C" w14:textId="77777777" w:rsidR="00CF1934" w:rsidRDefault="00CF1934" w:rsidP="00B749C5"/>
          <w:p w14:paraId="16183E55" w14:textId="77777777" w:rsidR="00B749C5" w:rsidRPr="00B749C5" w:rsidRDefault="00B749C5" w:rsidP="00B749C5"/>
          <w:p w14:paraId="06B460C4" w14:textId="2B086A60" w:rsidR="005B6BBD" w:rsidRPr="003F234D" w:rsidRDefault="00B749C5" w:rsidP="00CB3A23">
            <w:pPr>
              <w:pStyle w:val="Heading1"/>
              <w:numPr>
                <w:ilvl w:val="0"/>
                <w:numId w:val="12"/>
              </w:numPr>
            </w:pPr>
            <w:bookmarkStart w:id="1" w:name="_Toc75441963"/>
            <w:r w:rsidRPr="00B749C5">
              <w:lastRenderedPageBreak/>
              <w:t>Problem statement</w:t>
            </w:r>
            <w:bookmarkEnd w:id="0"/>
            <w:bookmarkEnd w:id="1"/>
          </w:p>
          <w:p w14:paraId="26A40D8F" w14:textId="7A4EE3DA" w:rsidR="004A5AD2" w:rsidRDefault="00CB213C" w:rsidP="00CB213C">
            <w:pPr>
              <w:rPr>
                <w:noProof/>
              </w:rPr>
            </w:pPr>
            <w:r>
              <w:rPr>
                <w:noProof/>
              </w:rPr>
              <w:t>The main objective of this project was to assess the performance of students based on various factors such as gender, sex, age, addresss, parent marriage status, father’s eduaction, father’s job, mother’s education, mother’s job, absences, health and other condition</w:t>
            </w:r>
            <w:r w:rsidR="004A5AD2">
              <w:rPr>
                <w:noProof/>
              </w:rPr>
              <w:t>.</w:t>
            </w:r>
          </w:p>
          <w:p w14:paraId="53BD25AA" w14:textId="77777777" w:rsidR="004A5AD2" w:rsidRPr="003F234D" w:rsidRDefault="004A5AD2" w:rsidP="00CB213C">
            <w:pPr>
              <w:rPr>
                <w:noProof/>
              </w:rPr>
            </w:pPr>
          </w:p>
          <w:p w14:paraId="45DB573B" w14:textId="787FB081" w:rsidR="005B6BBD" w:rsidRPr="003F234D" w:rsidRDefault="00B749C5" w:rsidP="00CB3A23">
            <w:pPr>
              <w:pStyle w:val="Heading1"/>
              <w:numPr>
                <w:ilvl w:val="0"/>
                <w:numId w:val="12"/>
              </w:numPr>
            </w:pPr>
            <w:bookmarkStart w:id="2" w:name="_Toc75441964"/>
            <w:r w:rsidRPr="00B749C5">
              <w:t>Previous work done on this area.</w:t>
            </w:r>
            <w:bookmarkEnd w:id="2"/>
          </w:p>
          <w:p w14:paraId="51CBEF31" w14:textId="77777777" w:rsidR="005B6BBD" w:rsidRDefault="00CB213C" w:rsidP="00CB213C">
            <w:pPr>
              <w:rPr>
                <w:color w:val="808080"/>
              </w:rPr>
            </w:pPr>
            <w:r>
              <w:rPr>
                <w:color w:val="808080"/>
              </w:rPr>
              <w:t xml:space="preserve">The past work done on this topic is shared on Kaggle, where the people have tried to attempt this problem with algorithms KNN, Linear Regression, Logistic Regression, Naïve </w:t>
            </w:r>
            <w:r w:rsidR="004A5AD2">
              <w:rPr>
                <w:color w:val="808080"/>
              </w:rPr>
              <w:t>Bayes,</w:t>
            </w:r>
            <w:r w:rsidR="004A5AD2">
              <w:t xml:space="preserve"> </w:t>
            </w:r>
            <w:r w:rsidR="004A5AD2" w:rsidRPr="004A5AD2">
              <w:rPr>
                <w:color w:val="808080"/>
              </w:rPr>
              <w:t>XGB</w:t>
            </w:r>
            <w:r w:rsidR="004A5AD2">
              <w:rPr>
                <w:color w:val="808080"/>
              </w:rPr>
              <w:t xml:space="preserve"> </w:t>
            </w:r>
            <w:r w:rsidR="004A5AD2" w:rsidRPr="004A5AD2">
              <w:rPr>
                <w:color w:val="808080"/>
              </w:rPr>
              <w:t>Classifier</w:t>
            </w:r>
            <w:r w:rsidR="004A5AD2">
              <w:rPr>
                <w:color w:val="808080"/>
              </w:rPr>
              <w:t xml:space="preserve">, Lasso Regression, and Decision Trees. </w:t>
            </w:r>
          </w:p>
          <w:p w14:paraId="17A4059E" w14:textId="61F17F2D" w:rsidR="006A3F9C" w:rsidRDefault="006A3F9C" w:rsidP="00CB3A23">
            <w:pPr>
              <w:pStyle w:val="Heading1"/>
              <w:numPr>
                <w:ilvl w:val="0"/>
                <w:numId w:val="12"/>
              </w:numPr>
              <w:spacing w:before="240"/>
            </w:pPr>
            <w:bookmarkStart w:id="3" w:name="_Toc75441965"/>
            <w:r>
              <w:t>Description of the dataset</w:t>
            </w:r>
            <w:bookmarkEnd w:id="3"/>
          </w:p>
          <w:p w14:paraId="11678093" w14:textId="77777777" w:rsidR="006A3F9C" w:rsidRPr="006A3F9C" w:rsidRDefault="006A3F9C" w:rsidP="006A3F9C"/>
          <w:p w14:paraId="0A783793" w14:textId="77777777" w:rsidR="006A3F9C" w:rsidRPr="00D5076C" w:rsidRDefault="006A3F9C" w:rsidP="006A3F9C">
            <w:pPr>
              <w:rPr>
                <w:b/>
                <w:noProof/>
              </w:rPr>
            </w:pPr>
            <w:r w:rsidRPr="00D5076C">
              <w:rPr>
                <w:b/>
                <w:noProof/>
              </w:rPr>
              <w:t>Data Set Information:</w:t>
            </w:r>
          </w:p>
          <w:p w14:paraId="61984007" w14:textId="4ABC31F6" w:rsidR="006A3F9C" w:rsidRPr="004A5AD2" w:rsidRDefault="006A3F9C" w:rsidP="00CB213C">
            <w:pPr>
              <w:rPr>
                <w:noProof/>
              </w:rPr>
            </w:pPr>
            <w:r w:rsidRPr="004A5AD2">
              <w:rPr>
                <w:noProof/>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tc>
        <w:tc>
          <w:tcPr>
            <w:tcW w:w="1004" w:type="dxa"/>
          </w:tcPr>
          <w:p w14:paraId="28DD439B" w14:textId="77777777" w:rsidR="005B6BBD" w:rsidRDefault="005B6BBD" w:rsidP="00D5076C"/>
        </w:tc>
      </w:tr>
      <w:tr w:rsidR="007766B6" w:rsidRPr="008C3979" w14:paraId="41F062DD" w14:textId="77777777" w:rsidTr="00CB213C">
        <w:trPr>
          <w:trHeight w:val="2838"/>
        </w:trPr>
        <w:tc>
          <w:tcPr>
            <w:tcW w:w="9076" w:type="dxa"/>
            <w:shd w:val="clear" w:color="auto" w:fill="auto"/>
            <w:tcMar>
              <w:top w:w="227" w:type="dxa"/>
              <w:bottom w:w="227" w:type="dxa"/>
            </w:tcMar>
          </w:tcPr>
          <w:p w14:paraId="24905903" w14:textId="77777777" w:rsidR="004A5AD2" w:rsidRPr="00D5076C" w:rsidRDefault="004A5AD2" w:rsidP="004A5AD2">
            <w:pPr>
              <w:rPr>
                <w:b/>
                <w:noProof/>
              </w:rPr>
            </w:pPr>
            <w:r w:rsidRPr="00D5076C">
              <w:rPr>
                <w:b/>
                <w:noProof/>
              </w:rPr>
              <w:t>Attribute Information:</w:t>
            </w:r>
          </w:p>
          <w:p w14:paraId="50B3963D" w14:textId="77777777" w:rsidR="004A5AD2" w:rsidRPr="004A5AD2" w:rsidRDefault="004A5AD2" w:rsidP="004A5AD2">
            <w:pPr>
              <w:numPr>
                <w:ilvl w:val="0"/>
                <w:numId w:val="8"/>
              </w:numPr>
              <w:rPr>
                <w:noProof/>
              </w:rPr>
            </w:pPr>
            <w:r w:rsidRPr="004A5AD2">
              <w:rPr>
                <w:noProof/>
              </w:rPr>
              <w:t>school - student's school (binary: 'GP' - Gabriel Pereira or 'MS' - Mousinho da Silveira)</w:t>
            </w:r>
          </w:p>
          <w:p w14:paraId="14978D50" w14:textId="77777777" w:rsidR="004A5AD2" w:rsidRPr="004A5AD2" w:rsidRDefault="004A5AD2" w:rsidP="004A5AD2">
            <w:pPr>
              <w:numPr>
                <w:ilvl w:val="0"/>
                <w:numId w:val="8"/>
              </w:numPr>
              <w:rPr>
                <w:noProof/>
              </w:rPr>
            </w:pPr>
            <w:r w:rsidRPr="004A5AD2">
              <w:rPr>
                <w:noProof/>
              </w:rPr>
              <w:t>sex - student's sex (binary: 'F' - female or 'M' - male)</w:t>
            </w:r>
          </w:p>
          <w:p w14:paraId="1514DFCD" w14:textId="77777777" w:rsidR="004A5AD2" w:rsidRPr="004A5AD2" w:rsidRDefault="004A5AD2" w:rsidP="004A5AD2">
            <w:pPr>
              <w:numPr>
                <w:ilvl w:val="0"/>
                <w:numId w:val="8"/>
              </w:numPr>
              <w:rPr>
                <w:noProof/>
              </w:rPr>
            </w:pPr>
            <w:r w:rsidRPr="004A5AD2">
              <w:rPr>
                <w:noProof/>
              </w:rPr>
              <w:t>age - student's age (numeric: from 15 to 22)</w:t>
            </w:r>
          </w:p>
          <w:p w14:paraId="5CDA759E" w14:textId="77777777" w:rsidR="004A5AD2" w:rsidRPr="004A5AD2" w:rsidRDefault="004A5AD2" w:rsidP="004A5AD2">
            <w:pPr>
              <w:numPr>
                <w:ilvl w:val="0"/>
                <w:numId w:val="8"/>
              </w:numPr>
              <w:rPr>
                <w:noProof/>
              </w:rPr>
            </w:pPr>
            <w:r w:rsidRPr="004A5AD2">
              <w:rPr>
                <w:noProof/>
              </w:rPr>
              <w:t>address - student's home address type (binary: 'U' - urban or 'R' - rural)</w:t>
            </w:r>
          </w:p>
          <w:p w14:paraId="43DF0670" w14:textId="77777777" w:rsidR="004A5AD2" w:rsidRPr="004A5AD2" w:rsidRDefault="004A5AD2" w:rsidP="004A5AD2">
            <w:pPr>
              <w:numPr>
                <w:ilvl w:val="0"/>
                <w:numId w:val="8"/>
              </w:numPr>
              <w:rPr>
                <w:noProof/>
              </w:rPr>
            </w:pPr>
            <w:r w:rsidRPr="004A5AD2">
              <w:rPr>
                <w:noProof/>
              </w:rPr>
              <w:t>famsize - family size (binary: 'LE3' - less or equal to 3 or 'GT3' - greater than 3)</w:t>
            </w:r>
          </w:p>
          <w:p w14:paraId="5E06E0EF" w14:textId="77777777" w:rsidR="004A5AD2" w:rsidRPr="004A5AD2" w:rsidRDefault="004A5AD2" w:rsidP="004A5AD2">
            <w:pPr>
              <w:numPr>
                <w:ilvl w:val="0"/>
                <w:numId w:val="8"/>
              </w:numPr>
              <w:rPr>
                <w:noProof/>
              </w:rPr>
            </w:pPr>
            <w:r w:rsidRPr="004A5AD2">
              <w:rPr>
                <w:noProof/>
              </w:rPr>
              <w:t>Pstatus - parent's cohabitation status (binary: 'T' - living together or 'A' - apart)</w:t>
            </w:r>
          </w:p>
          <w:p w14:paraId="48F02064" w14:textId="77777777" w:rsidR="004A5AD2" w:rsidRPr="004A5AD2" w:rsidRDefault="004A5AD2" w:rsidP="004A5AD2">
            <w:pPr>
              <w:numPr>
                <w:ilvl w:val="0"/>
                <w:numId w:val="8"/>
              </w:numPr>
              <w:rPr>
                <w:noProof/>
              </w:rPr>
            </w:pPr>
            <w:r w:rsidRPr="004A5AD2">
              <w:rPr>
                <w:noProof/>
              </w:rPr>
              <w:t>Medu - mother's education (numeric: 0 - none, 1 - primary education (4th grade), 2 â€“ 5th to 9th grade, 3 â€“ secondary education or 4 â€“ higher education)</w:t>
            </w:r>
          </w:p>
          <w:p w14:paraId="3F1787ED" w14:textId="77777777" w:rsidR="004A5AD2" w:rsidRPr="004A5AD2" w:rsidRDefault="004A5AD2" w:rsidP="004A5AD2">
            <w:pPr>
              <w:numPr>
                <w:ilvl w:val="0"/>
                <w:numId w:val="8"/>
              </w:numPr>
              <w:rPr>
                <w:noProof/>
              </w:rPr>
            </w:pPr>
            <w:r w:rsidRPr="004A5AD2">
              <w:rPr>
                <w:noProof/>
              </w:rPr>
              <w:lastRenderedPageBreak/>
              <w:t>Fedu - father's education (numeric: 0 - none, 1 - primary education (4th grade), 2 â€“ 5th to 9th grade, 3 â€“ secondary education or 4 â€“ higher education)</w:t>
            </w:r>
          </w:p>
          <w:p w14:paraId="04C662A6" w14:textId="77777777" w:rsidR="004A5AD2" w:rsidRPr="004A5AD2" w:rsidRDefault="004A5AD2" w:rsidP="004A5AD2">
            <w:pPr>
              <w:numPr>
                <w:ilvl w:val="0"/>
                <w:numId w:val="8"/>
              </w:numPr>
              <w:rPr>
                <w:noProof/>
              </w:rPr>
            </w:pPr>
            <w:r w:rsidRPr="004A5AD2">
              <w:rPr>
                <w:noProof/>
              </w:rPr>
              <w:t>Mjob - mother's job (nominal: 'teacher', 'health' care related, civil 'services' (e.g. administrative or police), 'at_home' or 'other')</w:t>
            </w:r>
          </w:p>
          <w:p w14:paraId="49C31BB9" w14:textId="77777777" w:rsidR="004A5AD2" w:rsidRPr="004A5AD2" w:rsidRDefault="004A5AD2" w:rsidP="004A5AD2">
            <w:pPr>
              <w:numPr>
                <w:ilvl w:val="0"/>
                <w:numId w:val="8"/>
              </w:numPr>
              <w:rPr>
                <w:noProof/>
              </w:rPr>
            </w:pPr>
            <w:r w:rsidRPr="004A5AD2">
              <w:rPr>
                <w:noProof/>
              </w:rPr>
              <w:t>Fjob - father's job (nominal: 'teacher', 'health' care related, civil 'services' (e.g. administrative or police), 'at_home' or 'other')</w:t>
            </w:r>
          </w:p>
          <w:p w14:paraId="5D0B627F" w14:textId="09322FAC" w:rsidR="004A5AD2" w:rsidRPr="004A5AD2" w:rsidRDefault="004A5AD2" w:rsidP="00D67CF6">
            <w:pPr>
              <w:rPr>
                <w:noProof/>
              </w:rPr>
            </w:pPr>
            <w:r w:rsidRPr="004A5AD2">
              <w:rPr>
                <w:noProof/>
              </w:rPr>
              <w:t>reason - reason to choose this school (nominal: close to 'home', school 'reputation', 'course' preference or 'other')</w:t>
            </w:r>
            <w:r w:rsidR="00D67CF6">
              <w:rPr>
                <w:noProof/>
              </w:rPr>
              <w:t xml:space="preserve"> </w:t>
            </w:r>
          </w:p>
          <w:p w14:paraId="18CE7742" w14:textId="77777777" w:rsidR="004A5AD2" w:rsidRPr="004A5AD2" w:rsidRDefault="004A5AD2" w:rsidP="004A5AD2">
            <w:pPr>
              <w:numPr>
                <w:ilvl w:val="0"/>
                <w:numId w:val="8"/>
              </w:numPr>
              <w:rPr>
                <w:noProof/>
              </w:rPr>
            </w:pPr>
            <w:r w:rsidRPr="004A5AD2">
              <w:rPr>
                <w:noProof/>
              </w:rPr>
              <w:t>guardian - student's guardian (nominal: 'mother', 'father' or 'other')</w:t>
            </w:r>
          </w:p>
          <w:p w14:paraId="43C1DFA4" w14:textId="77777777" w:rsidR="004A5AD2" w:rsidRPr="004A5AD2" w:rsidRDefault="004A5AD2" w:rsidP="004A5AD2">
            <w:pPr>
              <w:numPr>
                <w:ilvl w:val="0"/>
                <w:numId w:val="8"/>
              </w:numPr>
              <w:rPr>
                <w:noProof/>
              </w:rPr>
            </w:pPr>
            <w:r w:rsidRPr="004A5AD2">
              <w:rPr>
                <w:noProof/>
              </w:rPr>
              <w:t>traveltime - home to school travel time (numeric: 1 - 1 hour)</w:t>
            </w:r>
          </w:p>
          <w:p w14:paraId="7FAD670C" w14:textId="77777777" w:rsidR="004A5AD2" w:rsidRPr="004A5AD2" w:rsidRDefault="004A5AD2" w:rsidP="004A5AD2">
            <w:pPr>
              <w:numPr>
                <w:ilvl w:val="0"/>
                <w:numId w:val="8"/>
              </w:numPr>
              <w:rPr>
                <w:noProof/>
              </w:rPr>
            </w:pPr>
            <w:r w:rsidRPr="004A5AD2">
              <w:rPr>
                <w:noProof/>
              </w:rPr>
              <w:t>studytime - weekly study time (numeric: 1 - 10 hours)</w:t>
            </w:r>
          </w:p>
          <w:p w14:paraId="3A573AB6" w14:textId="77777777" w:rsidR="004A5AD2" w:rsidRPr="004A5AD2" w:rsidRDefault="004A5AD2" w:rsidP="004A5AD2">
            <w:pPr>
              <w:numPr>
                <w:ilvl w:val="0"/>
                <w:numId w:val="8"/>
              </w:numPr>
              <w:rPr>
                <w:noProof/>
              </w:rPr>
            </w:pPr>
            <w:r w:rsidRPr="004A5AD2">
              <w:rPr>
                <w:noProof/>
              </w:rPr>
              <w:t>failures - number of past class failures (numeric: n if 1&lt;=n&lt;3, else 4)</w:t>
            </w:r>
          </w:p>
          <w:p w14:paraId="3F741BA1" w14:textId="77777777" w:rsidR="004A5AD2" w:rsidRPr="004A5AD2" w:rsidRDefault="004A5AD2" w:rsidP="004A5AD2">
            <w:pPr>
              <w:numPr>
                <w:ilvl w:val="0"/>
                <w:numId w:val="8"/>
              </w:numPr>
              <w:rPr>
                <w:noProof/>
              </w:rPr>
            </w:pPr>
            <w:r w:rsidRPr="004A5AD2">
              <w:rPr>
                <w:noProof/>
              </w:rPr>
              <w:t>schoolsup - extra educational support (binary: yes or no)</w:t>
            </w:r>
          </w:p>
          <w:p w14:paraId="6454BC37" w14:textId="77777777" w:rsidR="004A5AD2" w:rsidRPr="004A5AD2" w:rsidRDefault="004A5AD2" w:rsidP="004A5AD2">
            <w:pPr>
              <w:numPr>
                <w:ilvl w:val="0"/>
                <w:numId w:val="8"/>
              </w:numPr>
              <w:rPr>
                <w:noProof/>
              </w:rPr>
            </w:pPr>
            <w:r w:rsidRPr="004A5AD2">
              <w:rPr>
                <w:noProof/>
              </w:rPr>
              <w:t>famsup - family educational support (binary: yes or no)</w:t>
            </w:r>
          </w:p>
          <w:p w14:paraId="21C563D2" w14:textId="77777777" w:rsidR="004A5AD2" w:rsidRPr="004A5AD2" w:rsidRDefault="004A5AD2" w:rsidP="004A5AD2">
            <w:pPr>
              <w:numPr>
                <w:ilvl w:val="0"/>
                <w:numId w:val="8"/>
              </w:numPr>
              <w:rPr>
                <w:noProof/>
              </w:rPr>
            </w:pPr>
            <w:r w:rsidRPr="004A5AD2">
              <w:rPr>
                <w:noProof/>
              </w:rPr>
              <w:t>paid - extra paid classes within the course subject (Math or Portuguese) (binary: yes or no)</w:t>
            </w:r>
          </w:p>
          <w:p w14:paraId="2C9340F6" w14:textId="77777777" w:rsidR="004A5AD2" w:rsidRPr="004A5AD2" w:rsidRDefault="004A5AD2" w:rsidP="004A5AD2">
            <w:pPr>
              <w:numPr>
                <w:ilvl w:val="0"/>
                <w:numId w:val="8"/>
              </w:numPr>
              <w:rPr>
                <w:noProof/>
              </w:rPr>
            </w:pPr>
            <w:r w:rsidRPr="004A5AD2">
              <w:rPr>
                <w:noProof/>
              </w:rPr>
              <w:t>activities - extra-curricular activities (binary: yes or no)</w:t>
            </w:r>
          </w:p>
          <w:p w14:paraId="6BD2945A" w14:textId="3F7FDABE" w:rsidR="00D67CF6" w:rsidRPr="004A5AD2" w:rsidRDefault="004A5AD2" w:rsidP="00D67CF6">
            <w:pPr>
              <w:numPr>
                <w:ilvl w:val="0"/>
                <w:numId w:val="8"/>
              </w:numPr>
              <w:rPr>
                <w:noProof/>
              </w:rPr>
            </w:pPr>
            <w:r w:rsidRPr="004A5AD2">
              <w:rPr>
                <w:noProof/>
              </w:rPr>
              <w:t>nursery - attended nursery school (binary: yes or no)</w:t>
            </w:r>
          </w:p>
          <w:p w14:paraId="531A3EB3" w14:textId="77777777" w:rsidR="004A5AD2" w:rsidRPr="004A5AD2" w:rsidRDefault="004A5AD2" w:rsidP="004A5AD2">
            <w:pPr>
              <w:numPr>
                <w:ilvl w:val="0"/>
                <w:numId w:val="8"/>
              </w:numPr>
              <w:rPr>
                <w:noProof/>
              </w:rPr>
            </w:pPr>
            <w:r w:rsidRPr="004A5AD2">
              <w:rPr>
                <w:noProof/>
              </w:rPr>
              <w:t>higher - wants to take higher education (binary: yes or no)</w:t>
            </w:r>
          </w:p>
          <w:p w14:paraId="30E44B25" w14:textId="77777777" w:rsidR="004A5AD2" w:rsidRPr="004A5AD2" w:rsidRDefault="004A5AD2" w:rsidP="004A5AD2">
            <w:pPr>
              <w:numPr>
                <w:ilvl w:val="0"/>
                <w:numId w:val="8"/>
              </w:numPr>
              <w:rPr>
                <w:noProof/>
              </w:rPr>
            </w:pPr>
            <w:r w:rsidRPr="004A5AD2">
              <w:rPr>
                <w:noProof/>
              </w:rPr>
              <w:t>internet - Internet access at home (binary: yes or no)</w:t>
            </w:r>
          </w:p>
          <w:p w14:paraId="4123966B" w14:textId="77777777" w:rsidR="004A5AD2" w:rsidRPr="004A5AD2" w:rsidRDefault="004A5AD2" w:rsidP="004A5AD2">
            <w:pPr>
              <w:numPr>
                <w:ilvl w:val="0"/>
                <w:numId w:val="8"/>
              </w:numPr>
              <w:rPr>
                <w:noProof/>
              </w:rPr>
            </w:pPr>
            <w:r w:rsidRPr="004A5AD2">
              <w:rPr>
                <w:noProof/>
              </w:rPr>
              <w:t>romantic - with a romantic relationship (binary: yes or no)</w:t>
            </w:r>
          </w:p>
          <w:p w14:paraId="0D4E67C2" w14:textId="77777777" w:rsidR="004A5AD2" w:rsidRPr="004A5AD2" w:rsidRDefault="004A5AD2" w:rsidP="004A5AD2">
            <w:pPr>
              <w:numPr>
                <w:ilvl w:val="0"/>
                <w:numId w:val="8"/>
              </w:numPr>
              <w:rPr>
                <w:noProof/>
              </w:rPr>
            </w:pPr>
            <w:r w:rsidRPr="004A5AD2">
              <w:rPr>
                <w:noProof/>
              </w:rPr>
              <w:t>famrel - quality of family relationships (numeric: from 1 - very bad to 5 - excellent)</w:t>
            </w:r>
          </w:p>
          <w:p w14:paraId="13EF2BA3" w14:textId="77777777" w:rsidR="004A5AD2" w:rsidRPr="004A5AD2" w:rsidRDefault="004A5AD2" w:rsidP="004A5AD2">
            <w:pPr>
              <w:numPr>
                <w:ilvl w:val="0"/>
                <w:numId w:val="8"/>
              </w:numPr>
              <w:rPr>
                <w:noProof/>
              </w:rPr>
            </w:pPr>
            <w:r w:rsidRPr="004A5AD2">
              <w:rPr>
                <w:noProof/>
              </w:rPr>
              <w:t>freetime - free time after school (numeric: from 1 - very low to 5 - very high)</w:t>
            </w:r>
          </w:p>
          <w:p w14:paraId="5969BB7E" w14:textId="77777777" w:rsidR="004A5AD2" w:rsidRPr="004A5AD2" w:rsidRDefault="004A5AD2" w:rsidP="004A5AD2">
            <w:pPr>
              <w:numPr>
                <w:ilvl w:val="0"/>
                <w:numId w:val="8"/>
              </w:numPr>
              <w:rPr>
                <w:noProof/>
              </w:rPr>
            </w:pPr>
            <w:r w:rsidRPr="004A5AD2">
              <w:rPr>
                <w:noProof/>
              </w:rPr>
              <w:t>goout - going out with friends (numeric: from 1 - very low to 5 - very high)</w:t>
            </w:r>
          </w:p>
          <w:p w14:paraId="484AC237" w14:textId="77777777" w:rsidR="004A5AD2" w:rsidRPr="004A5AD2" w:rsidRDefault="004A5AD2" w:rsidP="004A5AD2">
            <w:pPr>
              <w:numPr>
                <w:ilvl w:val="0"/>
                <w:numId w:val="8"/>
              </w:numPr>
              <w:rPr>
                <w:noProof/>
              </w:rPr>
            </w:pPr>
            <w:r w:rsidRPr="004A5AD2">
              <w:rPr>
                <w:noProof/>
              </w:rPr>
              <w:t>Dalc - workday alcohol consumption (numeric: from 1 - very low to 5 - very high)</w:t>
            </w:r>
          </w:p>
          <w:p w14:paraId="770991F7" w14:textId="77777777" w:rsidR="004A5AD2" w:rsidRPr="004A5AD2" w:rsidRDefault="004A5AD2" w:rsidP="004A5AD2">
            <w:pPr>
              <w:numPr>
                <w:ilvl w:val="0"/>
                <w:numId w:val="8"/>
              </w:numPr>
              <w:rPr>
                <w:noProof/>
              </w:rPr>
            </w:pPr>
            <w:r w:rsidRPr="004A5AD2">
              <w:rPr>
                <w:noProof/>
              </w:rPr>
              <w:t>Walc - weekend alcohol consumption (numeric: from 1 - very low to 5 - very high)</w:t>
            </w:r>
          </w:p>
          <w:p w14:paraId="4531B6B4" w14:textId="77777777" w:rsidR="004A5AD2" w:rsidRPr="004A5AD2" w:rsidRDefault="004A5AD2" w:rsidP="004A5AD2">
            <w:pPr>
              <w:numPr>
                <w:ilvl w:val="0"/>
                <w:numId w:val="8"/>
              </w:numPr>
              <w:rPr>
                <w:noProof/>
              </w:rPr>
            </w:pPr>
            <w:r w:rsidRPr="004A5AD2">
              <w:rPr>
                <w:noProof/>
              </w:rPr>
              <w:t>health - current health status (numeric: from 1 - very bad to 5 - very good)</w:t>
            </w:r>
          </w:p>
          <w:p w14:paraId="1F3AE88A" w14:textId="77777777" w:rsidR="004A5AD2" w:rsidRPr="004A5AD2" w:rsidRDefault="004A5AD2" w:rsidP="004A5AD2">
            <w:pPr>
              <w:numPr>
                <w:ilvl w:val="0"/>
                <w:numId w:val="8"/>
              </w:numPr>
              <w:rPr>
                <w:noProof/>
              </w:rPr>
            </w:pPr>
            <w:r w:rsidRPr="004A5AD2">
              <w:rPr>
                <w:noProof/>
              </w:rPr>
              <w:t>absences - number of school absences (numeric: from 0 to 93)</w:t>
            </w:r>
          </w:p>
          <w:p w14:paraId="31F7C51C" w14:textId="56BC4F08" w:rsidR="004A5AD2" w:rsidRPr="004A5AD2" w:rsidRDefault="00D5076C" w:rsidP="004A5AD2">
            <w:pPr>
              <w:rPr>
                <w:noProof/>
              </w:rPr>
            </w:pPr>
            <w:r>
              <w:rPr>
                <w:noProof/>
              </w:rPr>
              <w:t>T</w:t>
            </w:r>
            <w:r w:rsidR="004A5AD2" w:rsidRPr="004A5AD2">
              <w:rPr>
                <w:noProof/>
              </w:rPr>
              <w:t>hese grades are related with the course subject, Math or Portuguese:</w:t>
            </w:r>
          </w:p>
          <w:p w14:paraId="095187E3" w14:textId="77777777" w:rsidR="004A5AD2" w:rsidRPr="004A5AD2" w:rsidRDefault="004A5AD2" w:rsidP="004A5AD2">
            <w:pPr>
              <w:numPr>
                <w:ilvl w:val="0"/>
                <w:numId w:val="9"/>
              </w:numPr>
              <w:rPr>
                <w:noProof/>
              </w:rPr>
            </w:pPr>
            <w:r w:rsidRPr="004A5AD2">
              <w:rPr>
                <w:noProof/>
              </w:rPr>
              <w:t>G1 - first period grade (numeric: from 0 to 20)</w:t>
            </w:r>
          </w:p>
          <w:p w14:paraId="17D6B23C" w14:textId="77777777" w:rsidR="004A5AD2" w:rsidRPr="004A5AD2" w:rsidRDefault="004A5AD2" w:rsidP="004A5AD2">
            <w:pPr>
              <w:numPr>
                <w:ilvl w:val="0"/>
                <w:numId w:val="9"/>
              </w:numPr>
              <w:rPr>
                <w:noProof/>
              </w:rPr>
            </w:pPr>
            <w:r w:rsidRPr="004A5AD2">
              <w:rPr>
                <w:noProof/>
              </w:rPr>
              <w:lastRenderedPageBreak/>
              <w:t>G2 - second period grade (numeric: from 0 to 20)</w:t>
            </w:r>
          </w:p>
          <w:p w14:paraId="22806610" w14:textId="77777777" w:rsidR="004A5AD2" w:rsidRDefault="004A5AD2" w:rsidP="004A5AD2">
            <w:pPr>
              <w:numPr>
                <w:ilvl w:val="0"/>
                <w:numId w:val="9"/>
              </w:numPr>
              <w:rPr>
                <w:noProof/>
              </w:rPr>
            </w:pPr>
            <w:r w:rsidRPr="004A5AD2">
              <w:rPr>
                <w:noProof/>
              </w:rPr>
              <w:t>G3 - final grade (numeric: from 0 to 20, output target)</w:t>
            </w:r>
          </w:p>
          <w:p w14:paraId="46722F46" w14:textId="77777777" w:rsidR="006A3F9C" w:rsidRDefault="006A3F9C" w:rsidP="006A3F9C">
            <w:pPr>
              <w:rPr>
                <w:noProof/>
              </w:rPr>
            </w:pPr>
          </w:p>
          <w:p w14:paraId="150F7F2D" w14:textId="19174289" w:rsidR="006A3F9C" w:rsidRPr="003F234D" w:rsidRDefault="006A3F9C" w:rsidP="00CB3A23">
            <w:pPr>
              <w:pStyle w:val="Heading1"/>
              <w:numPr>
                <w:ilvl w:val="0"/>
                <w:numId w:val="12"/>
              </w:numPr>
              <w:spacing w:before="240"/>
            </w:pPr>
            <w:bookmarkStart w:id="4" w:name="_Toc75441966"/>
            <w:r w:rsidRPr="00B749C5">
              <w:t>Data cleaning techniques to be applied to the dataset.</w:t>
            </w:r>
            <w:bookmarkEnd w:id="4"/>
          </w:p>
          <w:p w14:paraId="0E8E9354" w14:textId="0A1A5E6E" w:rsidR="006A3F9C" w:rsidRDefault="006A3F9C" w:rsidP="006A3F9C">
            <w:r>
              <w:t>We have checked the dataset for null values and we did not encounter them. Q</w:t>
            </w:r>
            <w:r w:rsidRPr="00CE0394">
              <w:t>ualitative</w:t>
            </w:r>
            <w:r>
              <w:t xml:space="preserve"> attributes were encoded numerical data. Then each member was given the original dataset and they made duplicate of that dataset and dropped columns where it is necessary for their algorithm. </w:t>
            </w:r>
          </w:p>
          <w:p w14:paraId="1293E7BB" w14:textId="77777777" w:rsidR="006A3F9C" w:rsidRDefault="006A3F9C" w:rsidP="006A3F9C"/>
          <w:p w14:paraId="4F2DB7AA" w14:textId="18DFD87A" w:rsidR="006A3F9C" w:rsidRDefault="006A3F9C" w:rsidP="00CB3A23">
            <w:pPr>
              <w:pStyle w:val="Heading1"/>
              <w:numPr>
                <w:ilvl w:val="0"/>
                <w:numId w:val="12"/>
              </w:numPr>
              <w:spacing w:before="240"/>
            </w:pPr>
            <w:bookmarkStart w:id="5" w:name="_Toc75441967"/>
            <w:r w:rsidRPr="00B749C5">
              <w:t>Description of the AI algorithm you've applied to your dataset. The label and the attributes.</w:t>
            </w:r>
            <w:bookmarkEnd w:id="5"/>
          </w:p>
          <w:p w14:paraId="27EBE095" w14:textId="77777777" w:rsidR="006A3F9C" w:rsidRDefault="006A3F9C" w:rsidP="006A3F9C">
            <w:r>
              <w:t xml:space="preserve">Lasso Regression - </w:t>
            </w:r>
            <w:r w:rsidRPr="00CE0394">
              <w:t>The goal of lasso regression is to obtain the subset of predictors that minimizes prediction error for a quantitative response variable. The lasso does this by imposing a constraint on the model parameters that causes regression coefficients for some variables to shrink toward zero.</w:t>
            </w:r>
          </w:p>
          <w:p w14:paraId="1F137638" w14:textId="042AED3B" w:rsidR="006A3F9C" w:rsidRDefault="006A3F9C" w:rsidP="006A3F9C">
            <w:r>
              <w:t xml:space="preserve">Linear Regression - </w:t>
            </w:r>
            <w:r w:rsidRPr="00CE0394">
              <w:t>Linear regression is the next step up after correlation. It is used when we want to predict the value of a variable based on the value of another variable. The variable we want to predict is called the dependent variable (or sometimes, the outcome variable).</w:t>
            </w:r>
          </w:p>
          <w:p w14:paraId="7DDBADCC" w14:textId="7C0AA0B6" w:rsidR="005F66B0" w:rsidRDefault="005F66B0" w:rsidP="006A3F9C">
            <w:r>
              <w:t xml:space="preserve">Ridge Regression - </w:t>
            </w:r>
            <w:r w:rsidRPr="005F66B0">
              <w:t>Tikhonov Regularization, colloquially known as ridge regression, is the most commonly used regression algorithm to approximate an answer for an equation with no unique solution. This type of problem is very common in machine learning tasks, where the "best" solution must be chosen using limited data.</w:t>
            </w:r>
          </w:p>
          <w:p w14:paraId="233F4E32" w14:textId="77777777" w:rsidR="007766B6" w:rsidRDefault="006A3F9C" w:rsidP="007766B6">
            <w:r>
              <w:t xml:space="preserve">Decision Tree Classifier - </w:t>
            </w:r>
            <w:r w:rsidRPr="00CE0394">
              <w:t>The general motive of using Decision Tree is to create a training model which can use to predict class or value of target variables by learning decision rules inferred from prior data</w:t>
            </w:r>
            <w:r>
              <w:t xml:space="preserve"> </w:t>
            </w:r>
            <w:r w:rsidRPr="00CE0394">
              <w:t>(training data). The understanding level of Decision Trees algorithm is so easy compared with other classification algorithms.</w:t>
            </w:r>
          </w:p>
          <w:p w14:paraId="15F50A51" w14:textId="53E785DA" w:rsidR="006A3F9C" w:rsidRDefault="006A3F9C" w:rsidP="007766B6">
            <w:r>
              <w:t xml:space="preserve">Random Forest Classifier - </w:t>
            </w:r>
            <w:r w:rsidRPr="00CE0394">
              <w:t>In the case of random forest, it ensembles multiple decision trees into its final decision. Random forest can be used on both regression tasks (predict continuous outputs, such as price) or classification tas</w:t>
            </w:r>
            <w:bookmarkStart w:id="6" w:name="_GoBack"/>
            <w:bookmarkEnd w:id="6"/>
            <w:r w:rsidRPr="00CE0394">
              <w:t>ks (predict categorical or discrete outputs).</w:t>
            </w:r>
          </w:p>
        </w:tc>
        <w:tc>
          <w:tcPr>
            <w:tcW w:w="1004" w:type="dxa"/>
            <w:shd w:val="clear" w:color="auto" w:fill="auto"/>
          </w:tcPr>
          <w:p w14:paraId="74998E2E" w14:textId="77777777" w:rsidR="007766B6" w:rsidRPr="005B6BBD" w:rsidRDefault="007766B6" w:rsidP="005B6BBD"/>
        </w:tc>
      </w:tr>
      <w:tr w:rsidR="00DB5DAB" w:rsidRPr="005B6BBD" w14:paraId="4DF582DE" w14:textId="77777777" w:rsidTr="00CB213C">
        <w:trPr>
          <w:trHeight w:val="5594"/>
        </w:trPr>
        <w:tc>
          <w:tcPr>
            <w:tcW w:w="9076" w:type="dxa"/>
            <w:tcMar>
              <w:bottom w:w="0" w:type="dxa"/>
            </w:tcMar>
            <w:vAlign w:val="center"/>
          </w:tcPr>
          <w:p w14:paraId="1403F037" w14:textId="2A8F446E" w:rsidR="00CE0394" w:rsidRDefault="00CE0394" w:rsidP="00BE56F9">
            <w:r>
              <w:lastRenderedPageBreak/>
              <w:t xml:space="preserve">Random Forest Regression - </w:t>
            </w:r>
            <w:r w:rsidRPr="00CE0394">
              <w:t>It is an ensemble tree-based learning algorithm. The Random Forest Classifier is a set of decision trees from randomly selected subset of training set. It aggregates the votes from different decision trees to decide the final class of the test object.</w:t>
            </w:r>
          </w:p>
          <w:p w14:paraId="1EA7DD95" w14:textId="77777777" w:rsidR="00D67CF6" w:rsidRPr="00D5076C" w:rsidRDefault="00D67CF6" w:rsidP="00F45205">
            <w:pPr>
              <w:pStyle w:val="Heading1"/>
              <w:rPr>
                <w:rFonts w:asciiTheme="minorHAnsi" w:hAnsiTheme="minorHAnsi" w:cstheme="minorHAnsi"/>
                <w:color w:val="000000" w:themeColor="text1"/>
                <w:sz w:val="28"/>
              </w:rPr>
            </w:pPr>
          </w:p>
          <w:p w14:paraId="0192AE3C" w14:textId="0FBA222A" w:rsidR="00F45205" w:rsidRPr="00D5076C" w:rsidRDefault="00F45205" w:rsidP="00F45205">
            <w:pPr>
              <w:pStyle w:val="Heading1"/>
              <w:rPr>
                <w:rFonts w:asciiTheme="minorHAnsi" w:hAnsiTheme="minorHAnsi" w:cstheme="minorHAnsi"/>
                <w:color w:val="000000" w:themeColor="text1"/>
                <w:sz w:val="22"/>
                <w:szCs w:val="22"/>
              </w:rPr>
            </w:pPr>
            <w:bookmarkStart w:id="7" w:name="_Toc75441968"/>
            <w:r w:rsidRPr="00D5076C">
              <w:rPr>
                <w:rFonts w:asciiTheme="minorHAnsi" w:hAnsiTheme="minorHAnsi" w:cstheme="minorHAnsi"/>
                <w:color w:val="000000" w:themeColor="text1"/>
                <w:sz w:val="22"/>
                <w:szCs w:val="22"/>
              </w:rPr>
              <w:t>THE LABEL AND THE ATTRIBUTES</w:t>
            </w:r>
            <w:bookmarkEnd w:id="7"/>
          </w:p>
          <w:p w14:paraId="0D86C323" w14:textId="61C22504" w:rsidR="00D67CF6" w:rsidRDefault="0053140C" w:rsidP="0053140C">
            <w:r>
              <w:t>Attributes (Features) are used for predicting grade</w:t>
            </w:r>
            <w:r w:rsidR="00D67CF6">
              <w:t xml:space="preserve"> (G3)</w:t>
            </w:r>
            <w:r>
              <w:t xml:space="preserve"> which wi</w:t>
            </w:r>
            <w:r w:rsidR="00D67CF6">
              <w:t>ll be the label of student Mark prediction</w:t>
            </w:r>
            <w:r>
              <w:t xml:space="preserve"> dataset. </w:t>
            </w:r>
            <w:r w:rsidR="00AB570E">
              <w:t>Majority of the models followed this label and attributes.</w:t>
            </w:r>
          </w:p>
          <w:p w14:paraId="44817D10" w14:textId="22C5B306" w:rsidR="00D67CF6" w:rsidRDefault="0053140C" w:rsidP="0053140C">
            <w:r>
              <w:t xml:space="preserve">● Attributes: </w:t>
            </w:r>
            <w:r w:rsidR="00CF1934">
              <w:t xml:space="preserve"> </w:t>
            </w:r>
            <w:r w:rsidR="00D67CF6">
              <w:rPr>
                <w:noProof/>
              </w:rPr>
              <w:t>School, sex, age, addres, famsize, Pstatus Medu, Fedu,Mjob, FJob, reason, guardian,    traveltime, studytime, failures, schoolsup, famsup, paid, activities, nursery, higher, internet,  romantic, famrel, freetime, goout, Dalc, health, absences, G1, G2</w:t>
            </w:r>
          </w:p>
          <w:p w14:paraId="6CC7C973" w14:textId="7406DD99" w:rsidR="00BE56F9" w:rsidRDefault="00D67CF6" w:rsidP="00BE56F9">
            <w:r>
              <w:t>● Label: G3</w:t>
            </w:r>
          </w:p>
          <w:p w14:paraId="53C284BA" w14:textId="06B4CC9F" w:rsidR="00AB570E" w:rsidRDefault="005F66B0" w:rsidP="00BE56F9">
            <w:r>
              <w:t>For specifically for Decision Tree</w:t>
            </w:r>
            <w:r w:rsidR="00AB570E">
              <w:t xml:space="preserve"> Classifier and Random Forest Classifier, </w:t>
            </w:r>
            <w:proofErr w:type="spellStart"/>
            <w:r w:rsidR="00AB570E">
              <w:t>GMean</w:t>
            </w:r>
            <w:proofErr w:type="spellEnd"/>
            <w:r w:rsidR="00AB570E">
              <w:t xml:space="preserve"> was taken from the average of G1, G2, and G3.  For Decision Grade was made from the </w:t>
            </w:r>
            <w:proofErr w:type="spellStart"/>
            <w:r w:rsidR="00AB570E">
              <w:t>GMean</w:t>
            </w:r>
            <w:proofErr w:type="spellEnd"/>
            <w:r w:rsidR="00AB570E">
              <w:t>.</w:t>
            </w:r>
          </w:p>
          <w:p w14:paraId="5494F523" w14:textId="33BBC7EC" w:rsidR="00AB570E" w:rsidRDefault="00AB570E" w:rsidP="00AB570E">
            <w:r>
              <w:t xml:space="preserve">● Attributes:  </w:t>
            </w:r>
            <w:r>
              <w:rPr>
                <w:noProof/>
              </w:rPr>
              <w:t xml:space="preserve"> sex, addres, famsize, Pstatus Medu, Fedu,Mjob, FJob, guardian,    traveltime, studytime, failures, schoolsup, famsup, paid, activities, nursery, higher, internet,  romantic, famrel, freetime, goout, Dalc, health, absences</w:t>
            </w:r>
          </w:p>
          <w:p w14:paraId="718D167B" w14:textId="652A0D0B" w:rsidR="00AB570E" w:rsidRDefault="00AB570E" w:rsidP="00AB570E">
            <w:r>
              <w:t>● Label: Grade</w:t>
            </w:r>
          </w:p>
          <w:p w14:paraId="0D487233" w14:textId="194345BA" w:rsidR="00AB570E" w:rsidRDefault="00AB570E" w:rsidP="00BE56F9"/>
          <w:p w14:paraId="44D6A52C" w14:textId="57E12B75" w:rsidR="00AB570E" w:rsidRDefault="00AB570E" w:rsidP="00BE56F9">
            <w:r>
              <w:t>For Random Forest Classifier</w:t>
            </w:r>
          </w:p>
          <w:p w14:paraId="497E5B89" w14:textId="3DBB9FF5" w:rsidR="00AB570E" w:rsidRDefault="00AB570E" w:rsidP="00AB570E">
            <w:r>
              <w:t xml:space="preserve">● Attributes:  </w:t>
            </w:r>
            <w:r>
              <w:rPr>
                <w:noProof/>
              </w:rPr>
              <w:t>School, sex, age, addres, famsize, Pstatus Medu, Fedu,Mjob, FJob, reason, guardian,    traveltime, studytime, failures, schoolsup, famsup, paid, activities, nursery, higher, internet,  romantic, famrel, freetime, goout, Dalc, health, absences</w:t>
            </w:r>
          </w:p>
          <w:p w14:paraId="0F8A807F" w14:textId="0EDDEC1F" w:rsidR="00AB570E" w:rsidRDefault="00AB570E" w:rsidP="00AB570E">
            <w:r>
              <w:t xml:space="preserve">● Label: </w:t>
            </w:r>
            <w:proofErr w:type="spellStart"/>
            <w:r>
              <w:t>GMean</w:t>
            </w:r>
            <w:proofErr w:type="spellEnd"/>
          </w:p>
          <w:p w14:paraId="744D0323" w14:textId="77777777" w:rsidR="00AB570E" w:rsidRDefault="00AB570E" w:rsidP="00BE56F9"/>
          <w:p w14:paraId="7118F4AD" w14:textId="72B81795" w:rsidR="00AB570E" w:rsidRDefault="00AB570E" w:rsidP="00BE56F9"/>
          <w:p w14:paraId="1B6DA36C" w14:textId="5823161D" w:rsidR="00AB570E" w:rsidRDefault="00AB570E" w:rsidP="00BE56F9"/>
          <w:p w14:paraId="551432FF" w14:textId="17EC2494" w:rsidR="00AB570E" w:rsidRDefault="00AB570E" w:rsidP="00BE56F9"/>
          <w:p w14:paraId="5943F5FD" w14:textId="572E97D6" w:rsidR="00AB570E" w:rsidRDefault="00AB570E" w:rsidP="00BE56F9"/>
          <w:p w14:paraId="3183E202" w14:textId="20CE2EBA" w:rsidR="00AB570E" w:rsidRDefault="00AB570E" w:rsidP="00BE56F9"/>
          <w:p w14:paraId="20E34A66" w14:textId="0BF0AC7D" w:rsidR="00AB570E" w:rsidRDefault="00AB570E" w:rsidP="00BE56F9"/>
          <w:p w14:paraId="2B15EA4A" w14:textId="77777777" w:rsidR="00AB570E" w:rsidRPr="00BE56F9" w:rsidRDefault="00AB570E" w:rsidP="00BE56F9"/>
          <w:p w14:paraId="1888B394" w14:textId="07A9C4A2" w:rsidR="00B749C5" w:rsidRDefault="00B749C5" w:rsidP="00CB3A23">
            <w:pPr>
              <w:pStyle w:val="Heading1"/>
              <w:numPr>
                <w:ilvl w:val="0"/>
                <w:numId w:val="12"/>
              </w:numPr>
              <w:spacing w:before="240"/>
            </w:pPr>
            <w:bookmarkStart w:id="8" w:name="_Toc75441969"/>
            <w:r>
              <w:lastRenderedPageBreak/>
              <w:t>Result</w:t>
            </w:r>
            <w:bookmarkEnd w:id="8"/>
          </w:p>
          <w:tbl>
            <w:tblPr>
              <w:tblStyle w:val="GridTable5Dark-Accent1"/>
              <w:tblW w:w="6123" w:type="dxa"/>
              <w:tblLook w:val="04A0" w:firstRow="1" w:lastRow="0" w:firstColumn="1" w:lastColumn="0" w:noHBand="0" w:noVBand="1"/>
            </w:tblPr>
            <w:tblGrid>
              <w:gridCol w:w="3003"/>
              <w:gridCol w:w="3120"/>
            </w:tblGrid>
            <w:tr w:rsidR="005F66B0" w14:paraId="66E87EE7" w14:textId="77777777" w:rsidTr="005F66B0">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3003" w:type="dxa"/>
                </w:tcPr>
                <w:p w14:paraId="5DC0F6F1" w14:textId="77777777" w:rsidR="005F66B0" w:rsidRPr="00CF1934" w:rsidRDefault="005F66B0" w:rsidP="00100749">
                  <w:pPr>
                    <w:ind w:right="99"/>
                    <w:jc w:val="center"/>
                    <w:rPr>
                      <w:sz w:val="28"/>
                      <w:szCs w:val="28"/>
                    </w:rPr>
                  </w:pPr>
                  <w:r w:rsidRPr="00CF1934">
                    <w:rPr>
                      <w:rFonts w:ascii="Calibri" w:eastAsia="Calibri" w:hAnsi="Calibri" w:cs="Calibri"/>
                      <w:sz w:val="28"/>
                      <w:szCs w:val="28"/>
                    </w:rPr>
                    <w:t>Learning Algorithm</w:t>
                  </w:r>
                </w:p>
              </w:tc>
              <w:tc>
                <w:tcPr>
                  <w:tcW w:w="3120" w:type="dxa"/>
                </w:tcPr>
                <w:p w14:paraId="615A7933" w14:textId="77777777" w:rsidR="005F66B0" w:rsidRPr="00CF1934" w:rsidRDefault="005F66B0" w:rsidP="00100749">
                  <w:pPr>
                    <w:ind w:right="87"/>
                    <w:jc w:val="center"/>
                    <w:cnfStyle w:val="100000000000" w:firstRow="1" w:lastRow="0" w:firstColumn="0" w:lastColumn="0" w:oddVBand="0" w:evenVBand="0" w:oddHBand="0" w:evenHBand="0" w:firstRowFirstColumn="0" w:firstRowLastColumn="0" w:lastRowFirstColumn="0" w:lastRowLastColumn="0"/>
                    <w:rPr>
                      <w:sz w:val="28"/>
                      <w:szCs w:val="28"/>
                    </w:rPr>
                  </w:pPr>
                  <w:r w:rsidRPr="00CF1934">
                    <w:rPr>
                      <w:rFonts w:ascii="Calibri" w:eastAsia="Calibri" w:hAnsi="Calibri" w:cs="Calibri"/>
                      <w:sz w:val="28"/>
                      <w:szCs w:val="28"/>
                    </w:rPr>
                    <w:t>Accuracy %</w:t>
                  </w:r>
                </w:p>
              </w:tc>
            </w:tr>
            <w:tr w:rsidR="005F66B0" w14:paraId="018235CE" w14:textId="77777777" w:rsidTr="005F66B0">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3003" w:type="dxa"/>
                </w:tcPr>
                <w:p w14:paraId="17727199" w14:textId="043FCDBB" w:rsidR="005F66B0" w:rsidRPr="00CF1934" w:rsidRDefault="005F66B0" w:rsidP="00385D5E">
                  <w:pPr>
                    <w:ind w:right="100"/>
                    <w:jc w:val="center"/>
                    <w:rPr>
                      <w:sz w:val="28"/>
                      <w:szCs w:val="28"/>
                    </w:rPr>
                  </w:pPr>
                  <w:r w:rsidRPr="00CF1934">
                    <w:rPr>
                      <w:sz w:val="28"/>
                      <w:szCs w:val="28"/>
                    </w:rPr>
                    <w:t>Linear Regression</w:t>
                  </w:r>
                </w:p>
              </w:tc>
              <w:tc>
                <w:tcPr>
                  <w:tcW w:w="3120" w:type="dxa"/>
                </w:tcPr>
                <w:p w14:paraId="793F03D0" w14:textId="0BDC47D4" w:rsidR="005F66B0" w:rsidRDefault="005F66B0" w:rsidP="00385D5E">
                  <w:pPr>
                    <w:ind w:right="87"/>
                    <w:jc w:val="center"/>
                    <w:cnfStyle w:val="000000100000" w:firstRow="0" w:lastRow="0" w:firstColumn="0" w:lastColumn="0" w:oddVBand="0" w:evenVBand="0" w:oddHBand="1" w:evenHBand="0" w:firstRowFirstColumn="0" w:firstRowLastColumn="0" w:lastRowFirstColumn="0" w:lastRowLastColumn="0"/>
                  </w:pPr>
                  <w:r>
                    <w:t>84.0%</w:t>
                  </w:r>
                </w:p>
              </w:tc>
            </w:tr>
            <w:tr w:rsidR="005F66B0" w14:paraId="1206EDA8" w14:textId="77777777" w:rsidTr="005F66B0">
              <w:trPr>
                <w:trHeight w:val="740"/>
              </w:trPr>
              <w:tc>
                <w:tcPr>
                  <w:cnfStyle w:val="001000000000" w:firstRow="0" w:lastRow="0" w:firstColumn="1" w:lastColumn="0" w:oddVBand="0" w:evenVBand="0" w:oddHBand="0" w:evenHBand="0" w:firstRowFirstColumn="0" w:firstRowLastColumn="0" w:lastRowFirstColumn="0" w:lastRowLastColumn="0"/>
                  <w:tcW w:w="3003" w:type="dxa"/>
                </w:tcPr>
                <w:p w14:paraId="00595AE9" w14:textId="1756E821" w:rsidR="005F66B0" w:rsidRPr="00CF1934" w:rsidRDefault="005F66B0" w:rsidP="00385D5E">
                  <w:pPr>
                    <w:ind w:right="100"/>
                    <w:jc w:val="center"/>
                    <w:rPr>
                      <w:sz w:val="28"/>
                      <w:szCs w:val="28"/>
                    </w:rPr>
                  </w:pPr>
                  <w:r w:rsidRPr="00CF1934">
                    <w:rPr>
                      <w:sz w:val="28"/>
                      <w:szCs w:val="28"/>
                    </w:rPr>
                    <w:t>Lasso Regression</w:t>
                  </w:r>
                </w:p>
              </w:tc>
              <w:tc>
                <w:tcPr>
                  <w:tcW w:w="3120" w:type="dxa"/>
                </w:tcPr>
                <w:p w14:paraId="6D3B2BA9" w14:textId="588EEA6D" w:rsidR="005F66B0" w:rsidRDefault="005F66B0" w:rsidP="00385D5E">
                  <w:pPr>
                    <w:ind w:right="87"/>
                    <w:jc w:val="center"/>
                    <w:cnfStyle w:val="000000000000" w:firstRow="0" w:lastRow="0" w:firstColumn="0" w:lastColumn="0" w:oddVBand="0" w:evenVBand="0" w:oddHBand="0" w:evenHBand="0" w:firstRowFirstColumn="0" w:firstRowLastColumn="0" w:lastRowFirstColumn="0" w:lastRowLastColumn="0"/>
                  </w:pPr>
                  <w:r>
                    <w:t>85.2%</w:t>
                  </w:r>
                </w:p>
              </w:tc>
            </w:tr>
            <w:tr w:rsidR="005F66B0" w14:paraId="3D8F8106" w14:textId="77777777" w:rsidTr="005F66B0">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3003" w:type="dxa"/>
                </w:tcPr>
                <w:p w14:paraId="51AE8E3C" w14:textId="48DAD960" w:rsidR="005F66B0" w:rsidRPr="00CF1934" w:rsidRDefault="005F66B0" w:rsidP="00385D5E">
                  <w:pPr>
                    <w:ind w:right="100"/>
                    <w:jc w:val="center"/>
                    <w:rPr>
                      <w:sz w:val="28"/>
                      <w:szCs w:val="28"/>
                    </w:rPr>
                  </w:pPr>
                  <w:r w:rsidRPr="00CF1934">
                    <w:rPr>
                      <w:sz w:val="28"/>
                      <w:szCs w:val="28"/>
                    </w:rPr>
                    <w:t>Ridge Regression</w:t>
                  </w:r>
                </w:p>
              </w:tc>
              <w:tc>
                <w:tcPr>
                  <w:tcW w:w="3120" w:type="dxa"/>
                </w:tcPr>
                <w:p w14:paraId="21D683EB" w14:textId="6B6CB09C" w:rsidR="005F66B0" w:rsidRDefault="005F66B0" w:rsidP="00385D5E">
                  <w:pPr>
                    <w:ind w:right="87"/>
                    <w:jc w:val="center"/>
                    <w:cnfStyle w:val="000000100000" w:firstRow="0" w:lastRow="0" w:firstColumn="0" w:lastColumn="0" w:oddVBand="0" w:evenVBand="0" w:oddHBand="1" w:evenHBand="0" w:firstRowFirstColumn="0" w:firstRowLastColumn="0" w:lastRowFirstColumn="0" w:lastRowLastColumn="0"/>
                  </w:pPr>
                  <w:r>
                    <w:t>82.4%</w:t>
                  </w:r>
                </w:p>
              </w:tc>
            </w:tr>
            <w:tr w:rsidR="005F66B0" w14:paraId="565810DD" w14:textId="77777777" w:rsidTr="005F66B0">
              <w:trPr>
                <w:trHeight w:val="720"/>
              </w:trPr>
              <w:tc>
                <w:tcPr>
                  <w:cnfStyle w:val="001000000000" w:firstRow="0" w:lastRow="0" w:firstColumn="1" w:lastColumn="0" w:oddVBand="0" w:evenVBand="0" w:oddHBand="0" w:evenHBand="0" w:firstRowFirstColumn="0" w:firstRowLastColumn="0" w:lastRowFirstColumn="0" w:lastRowLastColumn="0"/>
                  <w:tcW w:w="3003" w:type="dxa"/>
                </w:tcPr>
                <w:p w14:paraId="16988E41" w14:textId="381F6DFC" w:rsidR="005F66B0" w:rsidRPr="00CF1934" w:rsidRDefault="005F66B0" w:rsidP="00385D5E">
                  <w:pPr>
                    <w:ind w:right="100"/>
                    <w:jc w:val="center"/>
                    <w:rPr>
                      <w:sz w:val="28"/>
                      <w:szCs w:val="28"/>
                    </w:rPr>
                  </w:pPr>
                  <w:r w:rsidRPr="00CF1934">
                    <w:rPr>
                      <w:sz w:val="28"/>
                      <w:szCs w:val="28"/>
                    </w:rPr>
                    <w:t>Decision Tree Classifier</w:t>
                  </w:r>
                </w:p>
              </w:tc>
              <w:tc>
                <w:tcPr>
                  <w:tcW w:w="3120" w:type="dxa"/>
                </w:tcPr>
                <w:p w14:paraId="1769F13B" w14:textId="79631AC9" w:rsidR="005F66B0" w:rsidRDefault="005F66B0" w:rsidP="00385D5E">
                  <w:pPr>
                    <w:ind w:right="87"/>
                    <w:jc w:val="center"/>
                    <w:cnfStyle w:val="000000000000" w:firstRow="0" w:lastRow="0" w:firstColumn="0" w:lastColumn="0" w:oddVBand="0" w:evenVBand="0" w:oddHBand="0" w:evenHBand="0" w:firstRowFirstColumn="0" w:firstRowLastColumn="0" w:lastRowFirstColumn="0" w:lastRowLastColumn="0"/>
                  </w:pPr>
                  <w:r>
                    <w:t>70.0%</w:t>
                  </w:r>
                </w:p>
              </w:tc>
            </w:tr>
            <w:tr w:rsidR="005F66B0" w14:paraId="182CFB14" w14:textId="77777777" w:rsidTr="005F66B0">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3003" w:type="dxa"/>
                </w:tcPr>
                <w:p w14:paraId="6592CFCD" w14:textId="7816554B" w:rsidR="005F66B0" w:rsidRPr="00CF1934" w:rsidRDefault="005F66B0" w:rsidP="00385D5E">
                  <w:pPr>
                    <w:ind w:right="99"/>
                    <w:jc w:val="center"/>
                    <w:rPr>
                      <w:sz w:val="28"/>
                      <w:szCs w:val="28"/>
                    </w:rPr>
                  </w:pPr>
                  <w:r w:rsidRPr="00CF1934">
                    <w:rPr>
                      <w:sz w:val="28"/>
                      <w:szCs w:val="28"/>
                    </w:rPr>
                    <w:t>Random Forest Regression</w:t>
                  </w:r>
                </w:p>
              </w:tc>
              <w:tc>
                <w:tcPr>
                  <w:tcW w:w="3120" w:type="dxa"/>
                </w:tcPr>
                <w:p w14:paraId="09C9A789" w14:textId="1E48F7BC" w:rsidR="005F66B0" w:rsidRDefault="005F66B0" w:rsidP="00385D5E">
                  <w:pPr>
                    <w:ind w:right="87"/>
                    <w:jc w:val="center"/>
                    <w:cnfStyle w:val="000000100000" w:firstRow="0" w:lastRow="0" w:firstColumn="0" w:lastColumn="0" w:oddVBand="0" w:evenVBand="0" w:oddHBand="1" w:evenHBand="0" w:firstRowFirstColumn="0" w:firstRowLastColumn="0" w:lastRowFirstColumn="0" w:lastRowLastColumn="0"/>
                  </w:pPr>
                  <w:r>
                    <w:t>87.0%</w:t>
                  </w:r>
                </w:p>
              </w:tc>
            </w:tr>
            <w:tr w:rsidR="005F66B0" w14:paraId="6FA981B6" w14:textId="77777777" w:rsidTr="005F66B0">
              <w:trPr>
                <w:trHeight w:val="740"/>
              </w:trPr>
              <w:tc>
                <w:tcPr>
                  <w:cnfStyle w:val="001000000000" w:firstRow="0" w:lastRow="0" w:firstColumn="1" w:lastColumn="0" w:oddVBand="0" w:evenVBand="0" w:oddHBand="0" w:evenHBand="0" w:firstRowFirstColumn="0" w:firstRowLastColumn="0" w:lastRowFirstColumn="0" w:lastRowLastColumn="0"/>
                  <w:tcW w:w="3003" w:type="dxa"/>
                </w:tcPr>
                <w:p w14:paraId="10A8EC9C" w14:textId="528621A9" w:rsidR="005F66B0" w:rsidRPr="00CF1934" w:rsidRDefault="005F66B0" w:rsidP="00385D5E">
                  <w:pPr>
                    <w:ind w:right="100"/>
                    <w:jc w:val="center"/>
                    <w:rPr>
                      <w:sz w:val="28"/>
                      <w:szCs w:val="28"/>
                    </w:rPr>
                  </w:pPr>
                  <w:r w:rsidRPr="00CF1934">
                    <w:rPr>
                      <w:sz w:val="28"/>
                      <w:szCs w:val="28"/>
                    </w:rPr>
                    <w:t>Random Forest Classifier</w:t>
                  </w:r>
                </w:p>
              </w:tc>
              <w:tc>
                <w:tcPr>
                  <w:tcW w:w="3120" w:type="dxa"/>
                </w:tcPr>
                <w:p w14:paraId="31BB0B33" w14:textId="01812B43" w:rsidR="005F66B0" w:rsidRDefault="005F66B0" w:rsidP="00385D5E">
                  <w:pPr>
                    <w:ind w:right="87"/>
                    <w:jc w:val="center"/>
                    <w:cnfStyle w:val="000000000000" w:firstRow="0" w:lastRow="0" w:firstColumn="0" w:lastColumn="0" w:oddVBand="0" w:evenVBand="0" w:oddHBand="0" w:evenHBand="0" w:firstRowFirstColumn="0" w:firstRowLastColumn="0" w:lastRowFirstColumn="0" w:lastRowLastColumn="0"/>
                  </w:pPr>
                  <w:r>
                    <w:t>86.0%</w:t>
                  </w:r>
                </w:p>
              </w:tc>
            </w:tr>
          </w:tbl>
          <w:p w14:paraId="720FB606" w14:textId="7A155795" w:rsidR="00E846E3" w:rsidRDefault="00E846E3" w:rsidP="00E846E3"/>
          <w:p w14:paraId="532BA16E" w14:textId="4B3F1A6D" w:rsidR="00B749C5" w:rsidRDefault="00B749C5" w:rsidP="00CB3A23">
            <w:pPr>
              <w:pStyle w:val="Heading1"/>
              <w:numPr>
                <w:ilvl w:val="0"/>
                <w:numId w:val="12"/>
              </w:numPr>
              <w:spacing w:before="240"/>
            </w:pPr>
            <w:bookmarkStart w:id="9" w:name="_Toc75441970"/>
            <w:r>
              <w:t>Conclusion</w:t>
            </w:r>
            <w:bookmarkEnd w:id="9"/>
          </w:p>
          <w:p w14:paraId="2BB382B6" w14:textId="086AA83D" w:rsidR="00CE52C4" w:rsidRDefault="00CE52C4" w:rsidP="00CE52C4">
            <w:r>
              <w:t xml:space="preserve">Our </w:t>
            </w:r>
            <w:r w:rsidR="005F66B0">
              <w:t xml:space="preserve">most </w:t>
            </w:r>
            <w:r>
              <w:t>model</w:t>
            </w:r>
            <w:r w:rsidR="005F66B0">
              <w:t>s</w:t>
            </w:r>
            <w:r>
              <w:t xml:space="preserve"> performed very well as </w:t>
            </w:r>
            <w:r w:rsidR="005F66B0">
              <w:t xml:space="preserve">they </w:t>
            </w:r>
            <w:r>
              <w:t>g</w:t>
            </w:r>
            <w:r w:rsidR="005F66B0">
              <w:t>ave</w:t>
            </w:r>
            <w:r>
              <w:t xml:space="preserve"> more</w:t>
            </w:r>
            <w:r w:rsidR="004A752C">
              <w:t xml:space="preserve"> than 8</w:t>
            </w:r>
            <w:r w:rsidR="005F66B0">
              <w:t>2</w:t>
            </w:r>
            <w:r>
              <w:t xml:space="preserve"> percent accuracy</w:t>
            </w:r>
            <w:r w:rsidR="005F66B0">
              <w:t xml:space="preserve"> </w:t>
            </w:r>
            <w:r>
              <w:t>except decision trees. The performance of decision Tree classifier in normal</w:t>
            </w:r>
            <w:r w:rsidR="005F66B0">
              <w:t xml:space="preserve">, its </w:t>
            </w:r>
            <w:r>
              <w:t>accuracy can be increased if model is trained more</w:t>
            </w:r>
            <w:r w:rsidR="005F66B0">
              <w:t xml:space="preserve"> with large dataset</w:t>
            </w:r>
            <w:r>
              <w:t>.  The most accurate learning algorithm</w:t>
            </w:r>
            <w:r w:rsidR="004A752C">
              <w:t xml:space="preserve"> is Random Forest </w:t>
            </w:r>
            <w:r w:rsidR="005F66B0">
              <w:t>Regression,</w:t>
            </w:r>
            <w:r w:rsidR="004A752C">
              <w:t xml:space="preserve"> </w:t>
            </w:r>
            <w:r w:rsidR="005F66B0">
              <w:t>i</w:t>
            </w:r>
            <w:r w:rsidR="004A752C">
              <w:t xml:space="preserve">t gives </w:t>
            </w:r>
            <w:r w:rsidR="005F66B0">
              <w:t>87.0</w:t>
            </w:r>
            <w:r>
              <w:t>% accuracy.</w:t>
            </w:r>
          </w:p>
          <w:p w14:paraId="0792B669" w14:textId="40ABE8E5" w:rsidR="00CE52C4" w:rsidRPr="00CE52C4" w:rsidRDefault="00CE52C4" w:rsidP="00CE52C4">
            <w:r>
              <w:t xml:space="preserve">The </w:t>
            </w:r>
            <w:r w:rsidR="00F45205">
              <w:t>Performance</w:t>
            </w:r>
            <w:r>
              <w:t xml:space="preserve"> </w:t>
            </w:r>
            <w:r w:rsidR="00F45205">
              <w:t>of our</w:t>
            </w:r>
            <w:r>
              <w:t xml:space="preserve"> model on Random </w:t>
            </w:r>
            <w:r w:rsidR="00F45205">
              <w:t>Forest</w:t>
            </w:r>
            <w:r>
              <w:t xml:space="preserve"> </w:t>
            </w:r>
            <w:r w:rsidR="00F45205">
              <w:t>Algorithm</w:t>
            </w:r>
            <w:r w:rsidR="005F66B0">
              <w:t>s</w:t>
            </w:r>
            <w:r>
              <w:t xml:space="preserve"> is </w:t>
            </w:r>
            <w:r w:rsidR="00F45205">
              <w:t>very good</w:t>
            </w:r>
            <w:r w:rsidR="004A752C">
              <w:t xml:space="preserve"> as it has achieved more than</w:t>
            </w:r>
            <w:r w:rsidR="005F66B0">
              <w:t xml:space="preserve"> 80</w:t>
            </w:r>
            <w:r w:rsidR="00F45205">
              <w:t>% accuracy. In short, we can assume that with more data, the Random Forest and Lasso and Ridge Algorithm will perform better as their accuracy is more t</w:t>
            </w:r>
            <w:r w:rsidR="004A752C">
              <w:t>han 80</w:t>
            </w:r>
            <w:r w:rsidR="00F45205">
              <w:t xml:space="preserve">%. </w:t>
            </w:r>
            <w:r w:rsidR="0053140C">
              <w:t xml:space="preserve"> The performance of these algorithm can be increased by increasing training dataset size.</w:t>
            </w:r>
          </w:p>
          <w:p w14:paraId="18C6058C" w14:textId="076304C2" w:rsidR="00B749C5" w:rsidRDefault="00B749C5" w:rsidP="00CB3A23">
            <w:pPr>
              <w:pStyle w:val="Heading1"/>
              <w:numPr>
                <w:ilvl w:val="0"/>
                <w:numId w:val="12"/>
              </w:numPr>
              <w:spacing w:before="240"/>
            </w:pPr>
            <w:bookmarkStart w:id="10" w:name="_Toc75441971"/>
            <w:r w:rsidRPr="00B749C5">
              <w:t>Links to the dataset and any other external help</w:t>
            </w:r>
            <w:bookmarkEnd w:id="10"/>
          </w:p>
          <w:p w14:paraId="7CBA4BC8" w14:textId="4757A36E" w:rsidR="00BE56F9" w:rsidRPr="00BE56F9" w:rsidRDefault="00BE56F9" w:rsidP="00BE56F9">
            <w:r w:rsidRPr="00BE56F9">
              <w:t>https://www.kaggle.com/dipam7/student-grade-prediction</w:t>
            </w:r>
          </w:p>
          <w:p w14:paraId="71DD70A6" w14:textId="77777777" w:rsidR="00B749C5" w:rsidRPr="00B749C5" w:rsidRDefault="00B749C5" w:rsidP="00B749C5"/>
          <w:p w14:paraId="78509219" w14:textId="685655EF" w:rsidR="00B749C5" w:rsidRPr="00B749C5" w:rsidRDefault="00B749C5" w:rsidP="00B749C5"/>
        </w:tc>
        <w:tc>
          <w:tcPr>
            <w:tcW w:w="1004" w:type="dxa"/>
          </w:tcPr>
          <w:p w14:paraId="4601CBD5" w14:textId="77777777" w:rsidR="005B6BBD" w:rsidRPr="005B6BBD" w:rsidRDefault="005B6BBD" w:rsidP="005B6BBD"/>
        </w:tc>
      </w:tr>
      <w:tr w:rsidR="00B749C5" w:rsidRPr="005B6BBD" w14:paraId="2FCC9434" w14:textId="77777777" w:rsidTr="00CB213C">
        <w:trPr>
          <w:trHeight w:val="5594"/>
        </w:trPr>
        <w:tc>
          <w:tcPr>
            <w:tcW w:w="9076" w:type="dxa"/>
            <w:tcMar>
              <w:bottom w:w="0" w:type="dxa"/>
            </w:tcMar>
            <w:vAlign w:val="center"/>
          </w:tcPr>
          <w:p w14:paraId="7A77F803" w14:textId="06E7226C" w:rsidR="00B749C5" w:rsidRDefault="00B749C5" w:rsidP="009802BB">
            <w:pPr>
              <w:spacing w:before="180" w:after="0" w:line="240" w:lineRule="auto"/>
            </w:pPr>
          </w:p>
        </w:tc>
        <w:tc>
          <w:tcPr>
            <w:tcW w:w="1004" w:type="dxa"/>
          </w:tcPr>
          <w:p w14:paraId="677287B2" w14:textId="77777777" w:rsidR="00B749C5" w:rsidRPr="005B6BBD" w:rsidRDefault="00B749C5" w:rsidP="005B6BBD"/>
        </w:tc>
      </w:tr>
    </w:tbl>
    <w:p w14:paraId="5EAA6C58" w14:textId="77777777" w:rsidR="007766B6" w:rsidRDefault="007766B6" w:rsidP="00220B9B"/>
    <w:p w14:paraId="064E2085" w14:textId="77777777" w:rsidR="000B3301" w:rsidRDefault="000B3301" w:rsidP="003E3496">
      <w:pPr>
        <w:rPr>
          <w:noProof/>
        </w:rPr>
      </w:pPr>
    </w:p>
    <w:sectPr w:rsidR="000B3301" w:rsidSect="007766B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DFFD1" w14:textId="77777777" w:rsidR="00A315C1" w:rsidRDefault="00A315C1" w:rsidP="00A63A6C">
      <w:pPr>
        <w:spacing w:after="0" w:line="240" w:lineRule="auto"/>
      </w:pPr>
      <w:r>
        <w:separator/>
      </w:r>
    </w:p>
  </w:endnote>
  <w:endnote w:type="continuationSeparator" w:id="0">
    <w:p w14:paraId="0A250C0D" w14:textId="77777777" w:rsidR="00A315C1" w:rsidRDefault="00A315C1"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altName w:val="Lucida Sans Unicode"/>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70A4A" w14:textId="51F65405" w:rsidR="00670EF0" w:rsidRDefault="00670EF0">
    <w:pPr>
      <w:pStyle w:val="Footer"/>
      <w:pBdr>
        <w:top w:val="single" w:sz="4" w:space="1" w:color="D9D9D9" w:themeColor="background1" w:themeShade="D9"/>
      </w:pBdr>
      <w:rPr>
        <w:b/>
        <w:bCs/>
      </w:rPr>
    </w:pPr>
  </w:p>
  <w:p w14:paraId="4E00A42C" w14:textId="77777777" w:rsidR="00670EF0" w:rsidRDefault="00670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8D53C" w14:textId="77777777" w:rsidR="00A315C1" w:rsidRDefault="00A315C1" w:rsidP="00A63A6C">
      <w:pPr>
        <w:spacing w:after="0" w:line="240" w:lineRule="auto"/>
      </w:pPr>
      <w:r>
        <w:separator/>
      </w:r>
    </w:p>
  </w:footnote>
  <w:footnote w:type="continuationSeparator" w:id="0">
    <w:p w14:paraId="28100C06" w14:textId="77777777" w:rsidR="00A315C1" w:rsidRDefault="00A315C1" w:rsidP="00A63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095192"/>
      <w:docPartObj>
        <w:docPartGallery w:val="Page Numbers (Top of Page)"/>
        <w:docPartUnique/>
      </w:docPartObj>
    </w:sdtPr>
    <w:sdtEndPr>
      <w:rPr>
        <w:color w:val="7F7F7F" w:themeColor="background1" w:themeShade="7F"/>
        <w:spacing w:val="60"/>
      </w:rPr>
    </w:sdtEndPr>
    <w:sdtContent>
      <w:p w14:paraId="34E0FAA1" w14:textId="1F7951BA" w:rsidR="00670EF0" w:rsidRDefault="00670EF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52003" w:rsidRPr="00952003">
          <w:rPr>
            <w:b/>
            <w:bCs/>
            <w:noProof/>
          </w:rPr>
          <w:t>2</w:t>
        </w:r>
        <w:r>
          <w:rPr>
            <w:b/>
            <w:bCs/>
            <w:noProof/>
          </w:rPr>
          <w:fldChar w:fldCharType="end"/>
        </w:r>
        <w:r>
          <w:rPr>
            <w:b/>
            <w:bCs/>
          </w:rPr>
          <w:t xml:space="preserve"> | </w:t>
        </w:r>
        <w:r>
          <w:rPr>
            <w:color w:val="7F7F7F" w:themeColor="background1" w:themeShade="7F"/>
            <w:spacing w:val="60"/>
          </w:rPr>
          <w:t>Page</w:t>
        </w:r>
      </w:p>
    </w:sdtContent>
  </w:sdt>
  <w:p w14:paraId="7F9C2D29" w14:textId="77777777" w:rsidR="00670EF0" w:rsidRDefault="00670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3BC0"/>
    <w:multiLevelType w:val="multilevel"/>
    <w:tmpl w:val="DE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6346D"/>
    <w:multiLevelType w:val="hybridMultilevel"/>
    <w:tmpl w:val="91B8C04C"/>
    <w:lvl w:ilvl="0" w:tplc="676AD1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313D5"/>
    <w:multiLevelType w:val="hybridMultilevel"/>
    <w:tmpl w:val="25D6EEEA"/>
    <w:lvl w:ilvl="0" w:tplc="2000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517DE"/>
    <w:multiLevelType w:val="hybridMultilevel"/>
    <w:tmpl w:val="91B8C04C"/>
    <w:lvl w:ilvl="0" w:tplc="676AD1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32EE6"/>
    <w:multiLevelType w:val="hybridMultilevel"/>
    <w:tmpl w:val="AF8AD5CA"/>
    <w:lvl w:ilvl="0" w:tplc="2000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863DD"/>
    <w:multiLevelType w:val="multilevel"/>
    <w:tmpl w:val="E00E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61B21"/>
    <w:multiLevelType w:val="hybridMultilevel"/>
    <w:tmpl w:val="91B8C04C"/>
    <w:lvl w:ilvl="0" w:tplc="676AD1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0"/>
  </w:num>
  <w:num w:numId="5">
    <w:abstractNumId w:val="1"/>
  </w:num>
  <w:num w:numId="6">
    <w:abstractNumId w:val="11"/>
  </w:num>
  <w:num w:numId="7">
    <w:abstractNumId w:val="3"/>
  </w:num>
  <w:num w:numId="8">
    <w:abstractNumId w:val="8"/>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0NrQ0MLU0NDczNjRQ0lEKTi0uzszPAykwqQUArrNvbiwAAAA="/>
  </w:docVars>
  <w:rsids>
    <w:rsidRoot w:val="0012218E"/>
    <w:rsid w:val="00002642"/>
    <w:rsid w:val="0001487E"/>
    <w:rsid w:val="0001638A"/>
    <w:rsid w:val="00024F90"/>
    <w:rsid w:val="0002620A"/>
    <w:rsid w:val="00037F6E"/>
    <w:rsid w:val="00040904"/>
    <w:rsid w:val="00047CE7"/>
    <w:rsid w:val="000516BB"/>
    <w:rsid w:val="000529F1"/>
    <w:rsid w:val="00053705"/>
    <w:rsid w:val="0005379A"/>
    <w:rsid w:val="0006324A"/>
    <w:rsid w:val="00084FF8"/>
    <w:rsid w:val="0008671B"/>
    <w:rsid w:val="00087ED6"/>
    <w:rsid w:val="000B3301"/>
    <w:rsid w:val="000B3B89"/>
    <w:rsid w:val="000B451E"/>
    <w:rsid w:val="000F323E"/>
    <w:rsid w:val="00100749"/>
    <w:rsid w:val="0012218E"/>
    <w:rsid w:val="001237B0"/>
    <w:rsid w:val="001401F6"/>
    <w:rsid w:val="00197414"/>
    <w:rsid w:val="001B3360"/>
    <w:rsid w:val="001D0736"/>
    <w:rsid w:val="001E2618"/>
    <w:rsid w:val="001F5C05"/>
    <w:rsid w:val="001F7BC5"/>
    <w:rsid w:val="0021311F"/>
    <w:rsid w:val="00220B9B"/>
    <w:rsid w:val="002669F8"/>
    <w:rsid w:val="0028265E"/>
    <w:rsid w:val="002A4639"/>
    <w:rsid w:val="002B4439"/>
    <w:rsid w:val="002E700F"/>
    <w:rsid w:val="002F517F"/>
    <w:rsid w:val="00310C8A"/>
    <w:rsid w:val="003129F0"/>
    <w:rsid w:val="0032122F"/>
    <w:rsid w:val="00324155"/>
    <w:rsid w:val="00327A7B"/>
    <w:rsid w:val="0033160C"/>
    <w:rsid w:val="00332026"/>
    <w:rsid w:val="00333AAD"/>
    <w:rsid w:val="00333F79"/>
    <w:rsid w:val="0033767E"/>
    <w:rsid w:val="00346FEB"/>
    <w:rsid w:val="003565AA"/>
    <w:rsid w:val="00385D5E"/>
    <w:rsid w:val="003A290D"/>
    <w:rsid w:val="003C2F6B"/>
    <w:rsid w:val="003D06BE"/>
    <w:rsid w:val="003D0860"/>
    <w:rsid w:val="003D7B43"/>
    <w:rsid w:val="003E3496"/>
    <w:rsid w:val="003F234D"/>
    <w:rsid w:val="00407277"/>
    <w:rsid w:val="00475E10"/>
    <w:rsid w:val="004A5AD2"/>
    <w:rsid w:val="004A752C"/>
    <w:rsid w:val="004A7CCE"/>
    <w:rsid w:val="004C0C3F"/>
    <w:rsid w:val="004C43D2"/>
    <w:rsid w:val="004C6B8A"/>
    <w:rsid w:val="004E4BD9"/>
    <w:rsid w:val="004E5762"/>
    <w:rsid w:val="00503CB7"/>
    <w:rsid w:val="00506E3F"/>
    <w:rsid w:val="00521ED9"/>
    <w:rsid w:val="00522DD6"/>
    <w:rsid w:val="0053140C"/>
    <w:rsid w:val="00533DB7"/>
    <w:rsid w:val="005729DE"/>
    <w:rsid w:val="00593F53"/>
    <w:rsid w:val="005978FD"/>
    <w:rsid w:val="005A20B8"/>
    <w:rsid w:val="005A586E"/>
    <w:rsid w:val="005B1DED"/>
    <w:rsid w:val="005B275C"/>
    <w:rsid w:val="005B6BBD"/>
    <w:rsid w:val="005F4B01"/>
    <w:rsid w:val="005F66B0"/>
    <w:rsid w:val="005F7996"/>
    <w:rsid w:val="006018A0"/>
    <w:rsid w:val="00601D66"/>
    <w:rsid w:val="00617F7D"/>
    <w:rsid w:val="0064272E"/>
    <w:rsid w:val="00642B92"/>
    <w:rsid w:val="0064312D"/>
    <w:rsid w:val="00670EF0"/>
    <w:rsid w:val="006960F4"/>
    <w:rsid w:val="006A2477"/>
    <w:rsid w:val="006A3A69"/>
    <w:rsid w:val="006A3F9C"/>
    <w:rsid w:val="006B6D4B"/>
    <w:rsid w:val="007574CB"/>
    <w:rsid w:val="007766B6"/>
    <w:rsid w:val="00781499"/>
    <w:rsid w:val="007831F1"/>
    <w:rsid w:val="007C106A"/>
    <w:rsid w:val="007E10BC"/>
    <w:rsid w:val="007E3857"/>
    <w:rsid w:val="007F19C0"/>
    <w:rsid w:val="007F250D"/>
    <w:rsid w:val="00841014"/>
    <w:rsid w:val="00846719"/>
    <w:rsid w:val="008546A8"/>
    <w:rsid w:val="00857787"/>
    <w:rsid w:val="00864509"/>
    <w:rsid w:val="00885BC3"/>
    <w:rsid w:val="008C3979"/>
    <w:rsid w:val="008C770D"/>
    <w:rsid w:val="008E4507"/>
    <w:rsid w:val="008F2B87"/>
    <w:rsid w:val="00915AD2"/>
    <w:rsid w:val="00922B8C"/>
    <w:rsid w:val="00922FCD"/>
    <w:rsid w:val="00952003"/>
    <w:rsid w:val="00965DF5"/>
    <w:rsid w:val="009802BB"/>
    <w:rsid w:val="009A3397"/>
    <w:rsid w:val="009D472B"/>
    <w:rsid w:val="009F4FE7"/>
    <w:rsid w:val="00A315C1"/>
    <w:rsid w:val="00A57E76"/>
    <w:rsid w:val="00A618B4"/>
    <w:rsid w:val="00A63A6C"/>
    <w:rsid w:val="00AB538E"/>
    <w:rsid w:val="00AB570E"/>
    <w:rsid w:val="00AE6FF4"/>
    <w:rsid w:val="00B060F1"/>
    <w:rsid w:val="00B069D9"/>
    <w:rsid w:val="00B0794A"/>
    <w:rsid w:val="00B07FC3"/>
    <w:rsid w:val="00B225C1"/>
    <w:rsid w:val="00B31872"/>
    <w:rsid w:val="00B749C5"/>
    <w:rsid w:val="00B91678"/>
    <w:rsid w:val="00BE0D18"/>
    <w:rsid w:val="00BE56F9"/>
    <w:rsid w:val="00C034E4"/>
    <w:rsid w:val="00C6044C"/>
    <w:rsid w:val="00C756FD"/>
    <w:rsid w:val="00C913C1"/>
    <w:rsid w:val="00C97BBF"/>
    <w:rsid w:val="00CB213C"/>
    <w:rsid w:val="00CB3A23"/>
    <w:rsid w:val="00CB43CD"/>
    <w:rsid w:val="00CD2A19"/>
    <w:rsid w:val="00CD7B1F"/>
    <w:rsid w:val="00CE0394"/>
    <w:rsid w:val="00CE4711"/>
    <w:rsid w:val="00CE52C4"/>
    <w:rsid w:val="00CF1934"/>
    <w:rsid w:val="00D1081A"/>
    <w:rsid w:val="00D42475"/>
    <w:rsid w:val="00D5076C"/>
    <w:rsid w:val="00D528B9"/>
    <w:rsid w:val="00D67CF6"/>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846E3"/>
    <w:rsid w:val="00E91500"/>
    <w:rsid w:val="00E94F13"/>
    <w:rsid w:val="00EA79BE"/>
    <w:rsid w:val="00EC6438"/>
    <w:rsid w:val="00EE40CE"/>
    <w:rsid w:val="00EE76D2"/>
    <w:rsid w:val="00EF570D"/>
    <w:rsid w:val="00F13E0F"/>
    <w:rsid w:val="00F326A1"/>
    <w:rsid w:val="00F45205"/>
    <w:rsid w:val="00F4640E"/>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10D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12D"/>
  </w:style>
  <w:style w:type="paragraph" w:styleId="Footer">
    <w:name w:val="footer"/>
    <w:basedOn w:val="Normal"/>
    <w:link w:val="FooterChar"/>
    <w:uiPriority w:val="99"/>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paragraph" w:styleId="TOCHeading">
    <w:name w:val="TOC Heading"/>
    <w:basedOn w:val="Heading1"/>
    <w:next w:val="Normal"/>
    <w:uiPriority w:val="39"/>
    <w:unhideWhenUsed/>
    <w:qFormat/>
    <w:rsid w:val="00670EF0"/>
    <w:pPr>
      <w:spacing w:before="240" w:after="0"/>
      <w:outlineLvl w:val="9"/>
    </w:pPr>
    <w:rPr>
      <w:b w:val="0"/>
      <w:color w:val="0F5751" w:themeColor="accent1" w:themeShade="BF"/>
      <w:sz w:val="32"/>
    </w:rPr>
  </w:style>
  <w:style w:type="paragraph" w:styleId="TOC1">
    <w:name w:val="toc 1"/>
    <w:basedOn w:val="Normal"/>
    <w:next w:val="Normal"/>
    <w:autoRedefine/>
    <w:uiPriority w:val="39"/>
    <w:unhideWhenUsed/>
    <w:rsid w:val="00670EF0"/>
    <w:pPr>
      <w:spacing w:after="100"/>
    </w:pPr>
  </w:style>
  <w:style w:type="character" w:styleId="Hyperlink">
    <w:name w:val="Hyperlink"/>
    <w:basedOn w:val="DefaultParagraphFont"/>
    <w:uiPriority w:val="99"/>
    <w:unhideWhenUsed/>
    <w:rsid w:val="00670EF0"/>
    <w:rPr>
      <w:color w:val="01B1AE" w:themeColor="hyperlink"/>
      <w:u w:val="single"/>
    </w:rPr>
  </w:style>
  <w:style w:type="table" w:customStyle="1" w:styleId="TableGrid0">
    <w:name w:val="TableGrid"/>
    <w:rsid w:val="00E846E3"/>
    <w:pPr>
      <w:spacing w:after="0" w:line="240" w:lineRule="auto"/>
    </w:pPr>
    <w:rPr>
      <w:rFonts w:eastAsiaTheme="minorEastAsia"/>
      <w:color w:val="auto"/>
    </w:rPr>
    <w:tblPr>
      <w:tblCellMar>
        <w:top w:w="0" w:type="dxa"/>
        <w:left w:w="0" w:type="dxa"/>
        <w:bottom w:w="0" w:type="dxa"/>
        <w:right w:w="0" w:type="dxa"/>
      </w:tblCellMar>
    </w:tblPr>
  </w:style>
  <w:style w:type="table" w:styleId="GridTable1Light">
    <w:name w:val="Grid Table 1 Light"/>
    <w:basedOn w:val="TableNormal"/>
    <w:uiPriority w:val="46"/>
    <w:rsid w:val="00100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0749"/>
    <w:pPr>
      <w:spacing w:after="0" w:line="240" w:lineRule="auto"/>
    </w:pPr>
    <w:tblPr>
      <w:tblStyleRowBandSize w:val="1"/>
      <w:tblStyleColBandSize w:val="1"/>
      <w:tblBorders>
        <w:top w:val="single" w:sz="4" w:space="0" w:color="7FE9E1" w:themeColor="accent1" w:themeTint="66"/>
        <w:left w:val="single" w:sz="4" w:space="0" w:color="7FE9E1" w:themeColor="accent1" w:themeTint="66"/>
        <w:bottom w:val="single" w:sz="4" w:space="0" w:color="7FE9E1" w:themeColor="accent1" w:themeTint="66"/>
        <w:right w:val="single" w:sz="4" w:space="0" w:color="7FE9E1" w:themeColor="accent1" w:themeTint="66"/>
        <w:insideH w:val="single" w:sz="4" w:space="0" w:color="7FE9E1" w:themeColor="accent1" w:themeTint="66"/>
        <w:insideV w:val="single" w:sz="4" w:space="0" w:color="7FE9E1" w:themeColor="accent1" w:themeTint="66"/>
      </w:tblBorders>
    </w:tblPr>
    <w:tblStylePr w:type="firstRow">
      <w:rPr>
        <w:b/>
        <w:bCs/>
      </w:rPr>
      <w:tblPr/>
      <w:tcPr>
        <w:tcBorders>
          <w:bottom w:val="single" w:sz="12" w:space="0" w:color="3FDED2" w:themeColor="accent1" w:themeTint="99"/>
        </w:tcBorders>
      </w:tcPr>
    </w:tblStylePr>
    <w:tblStylePr w:type="lastRow">
      <w:rPr>
        <w:b/>
        <w:bCs/>
      </w:rPr>
      <w:tblPr/>
      <w:tcPr>
        <w:tcBorders>
          <w:top w:val="double" w:sz="2" w:space="0" w:color="3FDE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0749"/>
    <w:pPr>
      <w:spacing w:after="0" w:line="240" w:lineRule="auto"/>
    </w:pPr>
    <w:tblPr>
      <w:tblStyleRowBandSize w:val="1"/>
      <w:tblStyleColBandSize w:val="1"/>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Pr>
    <w:tblStylePr w:type="firstRow">
      <w:rPr>
        <w:b/>
        <w:bCs/>
      </w:rPr>
      <w:tblPr/>
      <w:tcPr>
        <w:tcBorders>
          <w:bottom w:val="single" w:sz="12" w:space="0" w:color="5ADEE9" w:themeColor="accent2" w:themeTint="99"/>
        </w:tcBorders>
      </w:tcPr>
    </w:tblStylePr>
    <w:tblStylePr w:type="lastRow">
      <w:rPr>
        <w:b/>
        <w:bCs/>
      </w:rPr>
      <w:tblPr/>
      <w:tcPr>
        <w:tcBorders>
          <w:top w:val="double" w:sz="2" w:space="0" w:color="5ADEE9" w:themeColor="accent2"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CB3A23"/>
    <w:pPr>
      <w:spacing w:after="100"/>
      <w:ind w:left="220"/>
    </w:pPr>
    <w:rPr>
      <w:rFonts w:eastAsiaTheme="minorEastAsia" w:cs="Times New Roman"/>
      <w:color w:val="auto"/>
    </w:rPr>
  </w:style>
  <w:style w:type="paragraph" w:styleId="TOC3">
    <w:name w:val="toc 3"/>
    <w:basedOn w:val="Normal"/>
    <w:next w:val="Normal"/>
    <w:autoRedefine/>
    <w:uiPriority w:val="39"/>
    <w:unhideWhenUsed/>
    <w:rsid w:val="00CB3A23"/>
    <w:pPr>
      <w:spacing w:after="100"/>
      <w:ind w:left="440"/>
    </w:pPr>
    <w:rPr>
      <w:rFonts w:eastAsiaTheme="minorEastAsia" w:cs="Times New Roman"/>
      <w:color w:val="auto"/>
    </w:rPr>
  </w:style>
  <w:style w:type="table" w:styleId="GridTable5Dark-Accent1">
    <w:name w:val="Grid Table 5 Dark Accent 1"/>
    <w:basedOn w:val="TableNormal"/>
    <w:uiPriority w:val="50"/>
    <w:rsid w:val="00CF19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F4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75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75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75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756E" w:themeFill="accent1"/>
      </w:tcPr>
    </w:tblStylePr>
    <w:tblStylePr w:type="band1Vert">
      <w:tblPr/>
      <w:tcPr>
        <w:shd w:val="clear" w:color="auto" w:fill="7FE9E1" w:themeFill="accent1" w:themeFillTint="66"/>
      </w:tcPr>
    </w:tblStylePr>
    <w:tblStylePr w:type="band1Horz">
      <w:tblPr/>
      <w:tcPr>
        <w:shd w:val="clear" w:color="auto" w:fill="7FE9E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43023">
      <w:bodyDiv w:val="1"/>
      <w:marLeft w:val="0"/>
      <w:marRight w:val="0"/>
      <w:marTop w:val="0"/>
      <w:marBottom w:val="0"/>
      <w:divBdr>
        <w:top w:val="none" w:sz="0" w:space="0" w:color="auto"/>
        <w:left w:val="none" w:sz="0" w:space="0" w:color="auto"/>
        <w:bottom w:val="none" w:sz="0" w:space="0" w:color="auto"/>
        <w:right w:val="none" w:sz="0" w:space="0" w:color="auto"/>
      </w:divBdr>
    </w:div>
    <w:div w:id="13409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olorful%20student%20report.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65E6DEF-A3C0-43FE-93E4-C8E27073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Template>
  <TotalTime>0</TotalTime>
  <Pages>8</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2021-06-24T11:40:00Z</dcterms:created>
  <dcterms:modified xsi:type="dcterms:W3CDTF">2021-06-24T14:10:00Z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